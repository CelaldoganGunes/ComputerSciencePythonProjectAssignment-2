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D82F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09884CEB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4CFB9A41" w14:textId="77777777" w:rsidR="001A11B5" w:rsidRPr="004A19B6" w:rsidRDefault="001A11B5" w:rsidP="001A11B5">
      <w:pPr>
        <w:pStyle w:val="Fotoraf"/>
        <w:shd w:val="clear" w:color="auto" w:fill="FFFFFF" w:themeFill="background1"/>
        <w:rPr>
          <w:rFonts w:ascii="Gill Sans MT" w:hAnsi="Gill Sans MT"/>
        </w:rPr>
      </w:pPr>
    </w:p>
    <w:p w14:paraId="6B598302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6403C3EF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  <w:r w:rsidRPr="004A19B6">
        <w:rPr>
          <w:rFonts w:ascii="Gill Sans MT" w:hAnsi="Gill Sans MT"/>
          <w:noProof/>
          <w:lang w:bidi="tr-TR"/>
        </w:rPr>
        <w:drawing>
          <wp:inline distT="0" distB="0" distL="0" distR="0" wp14:anchorId="5539D278" wp14:editId="264C2880">
            <wp:extent cx="3160394" cy="4743450"/>
            <wp:effectExtent l="0" t="0" r="2540" b="0"/>
            <wp:docPr id="1" name="Resim 1" descr="bina, tavan, köpr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bina, tavan, köpr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70" cy="475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8A5A" w14:textId="77777777" w:rsidR="001A11B5" w:rsidRPr="004A19B6" w:rsidRDefault="001A11B5" w:rsidP="001A11B5">
      <w:pPr>
        <w:pStyle w:val="Fotoraf"/>
        <w:rPr>
          <w:rFonts w:ascii="Gill Sans MT" w:hAnsi="Gill Sans MT"/>
        </w:rPr>
      </w:pPr>
    </w:p>
    <w:p w14:paraId="0148996F" w14:textId="77777777" w:rsidR="001A11B5" w:rsidRPr="004A19B6" w:rsidRDefault="001A11B5" w:rsidP="001A11B5">
      <w:pPr>
        <w:pStyle w:val="KonuBal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Gill Sans MT" w:hAnsi="Gill Sans MT"/>
          <w:sz w:val="72"/>
          <w:szCs w:val="72"/>
        </w:rPr>
        <w:t>Karekapan oyunu</w:t>
      </w:r>
    </w:p>
    <w:p w14:paraId="5932D8D1" w14:textId="0D166371" w:rsidR="001A11B5" w:rsidRPr="004A19B6" w:rsidRDefault="001A11B5" w:rsidP="001A11B5">
      <w:pPr>
        <w:pStyle w:val="Altyaz"/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>Algor</w:t>
      </w:r>
      <w:r w:rsidRPr="004A19B6">
        <w:rPr>
          <w:rFonts w:ascii="Calibri" w:hAnsi="Calibri" w:cs="Calibri"/>
          <w:sz w:val="40"/>
          <w:szCs w:val="40"/>
        </w:rPr>
        <w:t>i</w:t>
      </w:r>
      <w:r w:rsidRPr="004A19B6">
        <w:rPr>
          <w:rFonts w:ascii="Gill Sans MT" w:hAnsi="Gill Sans MT"/>
          <w:sz w:val="40"/>
          <w:szCs w:val="40"/>
        </w:rPr>
        <w:t xml:space="preserve">tma ve programlama </w:t>
      </w:r>
      <w:r w:rsidRPr="004A19B6">
        <w:rPr>
          <w:rFonts w:ascii="Gill Sans MT" w:hAnsi="Gill Sans MT" w:cs="Gill Sans MT"/>
          <w:sz w:val="40"/>
          <w:szCs w:val="40"/>
        </w:rPr>
        <w:t>–</w:t>
      </w:r>
      <w:r w:rsidRPr="004A19B6">
        <w:rPr>
          <w:rFonts w:ascii="Gill Sans MT" w:hAnsi="Gill Sans MT"/>
          <w:sz w:val="40"/>
          <w:szCs w:val="40"/>
        </w:rPr>
        <w:t xml:space="preserve"> I </w:t>
      </w:r>
      <w:proofErr w:type="gramStart"/>
      <w:r w:rsidRPr="004A19B6">
        <w:rPr>
          <w:rFonts w:ascii="Gill Sans MT" w:hAnsi="Gill Sans MT"/>
          <w:sz w:val="40"/>
          <w:szCs w:val="40"/>
        </w:rPr>
        <w:t>Proje</w:t>
      </w:r>
      <w:r w:rsidR="004A19B6">
        <w:rPr>
          <w:rFonts w:ascii="Gill Sans MT" w:hAnsi="Gill Sans MT"/>
          <w:sz w:val="40"/>
          <w:szCs w:val="40"/>
        </w:rPr>
        <w:t xml:space="preserve"> -</w:t>
      </w:r>
      <w:proofErr w:type="gramEnd"/>
      <w:r w:rsidR="004A19B6">
        <w:rPr>
          <w:rFonts w:ascii="Gill Sans MT" w:hAnsi="Gill Sans MT"/>
          <w:sz w:val="40"/>
          <w:szCs w:val="40"/>
        </w:rPr>
        <w:t xml:space="preserve"> 2</w:t>
      </w:r>
    </w:p>
    <w:p w14:paraId="0EB4AB30" w14:textId="77777777" w:rsidR="001A11B5" w:rsidRPr="004A19B6" w:rsidRDefault="001A11B5" w:rsidP="001A11B5">
      <w:pPr>
        <w:pStyle w:val="letiimBilgileri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Ömer Tarık </w:t>
      </w:r>
      <w:r w:rsidRPr="004A19B6">
        <w:rPr>
          <w:rFonts w:ascii="Calibri" w:hAnsi="Calibri" w:cs="Calibri"/>
          <w:sz w:val="36"/>
          <w:szCs w:val="36"/>
        </w:rPr>
        <w:t>İ</w:t>
      </w:r>
      <w:r w:rsidRPr="004A19B6">
        <w:rPr>
          <w:rFonts w:ascii="Gill Sans MT" w:hAnsi="Gill Sans MT"/>
          <w:sz w:val="36"/>
          <w:szCs w:val="36"/>
        </w:rPr>
        <w:t>lhan Zembat | 05210000285</w:t>
      </w:r>
    </w:p>
    <w:p w14:paraId="44180689" w14:textId="77777777" w:rsidR="001A11B5" w:rsidRPr="004A19B6" w:rsidRDefault="001A11B5" w:rsidP="001A11B5">
      <w:pPr>
        <w:pStyle w:val="letiimBilgileri"/>
        <w:rPr>
          <w:rFonts w:ascii="Gill Sans MT" w:hAnsi="Gill Sans MT"/>
        </w:rPr>
      </w:pPr>
      <w:r w:rsidRPr="004A19B6">
        <w:rPr>
          <w:rFonts w:ascii="Gill Sans MT" w:hAnsi="Gill Sans MT"/>
          <w:sz w:val="36"/>
          <w:szCs w:val="36"/>
        </w:rPr>
        <w:t>Celaldo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>an G</w:t>
      </w:r>
      <w:r w:rsidRPr="004A19B6">
        <w:rPr>
          <w:rFonts w:ascii="Gill Sans MT" w:hAnsi="Gill Sans MT" w:cs="Gill Sans MT"/>
          <w:sz w:val="36"/>
          <w:szCs w:val="36"/>
        </w:rPr>
        <w:t>ü</w:t>
      </w:r>
      <w:r w:rsidRPr="004A19B6">
        <w:rPr>
          <w:rFonts w:ascii="Gill Sans MT" w:hAnsi="Gill Sans MT"/>
          <w:sz w:val="36"/>
          <w:szCs w:val="36"/>
        </w:rPr>
        <w:t>ne</w:t>
      </w:r>
      <w:r w:rsidRPr="004A19B6">
        <w:rPr>
          <w:rFonts w:ascii="Gill Sans MT" w:hAnsi="Gill Sans MT" w:cs="Gill Sans MT"/>
          <w:sz w:val="36"/>
          <w:szCs w:val="36"/>
        </w:rPr>
        <w:t>ş</w:t>
      </w:r>
      <w:r w:rsidRPr="004A19B6">
        <w:rPr>
          <w:rFonts w:ascii="Gill Sans MT" w:hAnsi="Gill Sans MT"/>
          <w:sz w:val="36"/>
          <w:szCs w:val="36"/>
        </w:rPr>
        <w:t xml:space="preserve"> | 05200000067</w:t>
      </w:r>
      <w:r w:rsidRPr="004A19B6">
        <w:rPr>
          <w:rFonts w:ascii="Gill Sans MT" w:hAnsi="Gill Sans MT"/>
          <w:lang w:bidi="tr-TR"/>
        </w:rPr>
        <w:br w:type="page"/>
      </w:r>
    </w:p>
    <w:p w14:paraId="68BF9527" w14:textId="77777777" w:rsidR="001A11B5" w:rsidRPr="004A19B6" w:rsidRDefault="001A11B5" w:rsidP="001A11B5">
      <w:pPr>
        <w:pStyle w:val="Balk1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Calibri" w:hAnsi="Calibri" w:cs="Calibri"/>
          <w:sz w:val="72"/>
          <w:szCs w:val="72"/>
        </w:rPr>
        <w:lastRenderedPageBreak/>
        <w:t>İ</w:t>
      </w:r>
      <w:r w:rsidRPr="004A19B6">
        <w:rPr>
          <w:rFonts w:ascii="Gill Sans MT" w:hAnsi="Gill Sans MT" w:cs="Gill Sans MT"/>
          <w:sz w:val="72"/>
          <w:szCs w:val="72"/>
        </w:rPr>
        <w:t>ç</w:t>
      </w:r>
      <w:r w:rsidRPr="004A19B6">
        <w:rPr>
          <w:rFonts w:ascii="Gill Sans MT" w:hAnsi="Gill Sans MT"/>
          <w:sz w:val="72"/>
          <w:szCs w:val="72"/>
        </w:rPr>
        <w:t>indekiler</w:t>
      </w:r>
    </w:p>
    <w:p w14:paraId="18C9DBC7" w14:textId="77777777" w:rsidR="001A11B5" w:rsidRPr="004A19B6" w:rsidRDefault="001A11B5" w:rsidP="001A11B5">
      <w:pPr>
        <w:jc w:val="center"/>
        <w:rPr>
          <w:rFonts w:ascii="Gill Sans MT" w:hAnsi="Gill Sans MT"/>
          <w:sz w:val="36"/>
          <w:szCs w:val="36"/>
        </w:rPr>
      </w:pPr>
    </w:p>
    <w:p w14:paraId="13011645" w14:textId="77777777" w:rsidR="001A11B5" w:rsidRPr="004A19B6" w:rsidRDefault="001A11B5" w:rsidP="001A11B5">
      <w:pPr>
        <w:jc w:val="center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Aşa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 w:cs="Gill Sans MT"/>
          <w:sz w:val="36"/>
          <w:szCs w:val="36"/>
        </w:rPr>
        <w:t>ı</w:t>
      </w:r>
      <w:r w:rsidRPr="004A19B6">
        <w:rPr>
          <w:rFonts w:ascii="Gill Sans MT" w:hAnsi="Gill Sans MT"/>
          <w:sz w:val="36"/>
          <w:szCs w:val="36"/>
        </w:rPr>
        <w:t>daki listede proje raporumuzdaki i</w:t>
      </w:r>
      <w:r w:rsidRPr="004A19B6">
        <w:rPr>
          <w:rFonts w:ascii="Gill Sans MT" w:hAnsi="Gill Sans MT" w:cs="Gill Sans MT"/>
          <w:sz w:val="36"/>
          <w:szCs w:val="36"/>
        </w:rPr>
        <w:t>ç</w:t>
      </w:r>
      <w:r w:rsidRPr="004A19B6">
        <w:rPr>
          <w:rFonts w:ascii="Gill Sans MT" w:hAnsi="Gill Sans MT"/>
          <w:sz w:val="36"/>
          <w:szCs w:val="36"/>
        </w:rPr>
        <w:t>eriklerin hangi sayfalarda bulundu</w:t>
      </w:r>
      <w:r w:rsidRPr="004A19B6">
        <w:rPr>
          <w:rFonts w:ascii="Calibri" w:hAnsi="Calibri" w:cs="Calibri"/>
          <w:sz w:val="36"/>
          <w:szCs w:val="36"/>
        </w:rPr>
        <w:t>ğ</w:t>
      </w:r>
      <w:r w:rsidRPr="004A19B6">
        <w:rPr>
          <w:rFonts w:ascii="Gill Sans MT" w:hAnsi="Gill Sans MT"/>
          <w:sz w:val="36"/>
          <w:szCs w:val="36"/>
        </w:rPr>
        <w:t>unu g</w:t>
      </w:r>
      <w:r w:rsidRPr="004A19B6">
        <w:rPr>
          <w:rFonts w:ascii="Gill Sans MT" w:hAnsi="Gill Sans MT" w:cs="Gill Sans MT"/>
          <w:sz w:val="36"/>
          <w:szCs w:val="36"/>
        </w:rPr>
        <w:t>ö</w:t>
      </w:r>
      <w:r w:rsidRPr="004A19B6">
        <w:rPr>
          <w:rFonts w:ascii="Gill Sans MT" w:hAnsi="Gill Sans MT"/>
          <w:sz w:val="36"/>
          <w:szCs w:val="36"/>
        </w:rPr>
        <w:t>rebilirsiniz.</w:t>
      </w:r>
    </w:p>
    <w:p w14:paraId="2BC018A7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037E925E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29C1CF81" w14:textId="77777777" w:rsidR="001A11B5" w:rsidRPr="004A19B6" w:rsidRDefault="001A11B5" w:rsidP="001A11B5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rFonts w:ascii="Gill Sans MT" w:hAnsi="Gill Sans MT"/>
          <w:sz w:val="48"/>
          <w:szCs w:val="48"/>
        </w:rPr>
      </w:pPr>
      <w:r w:rsidRPr="004A19B6">
        <w:rPr>
          <w:rFonts w:ascii="Gill Sans MT" w:hAnsi="Gill Sans MT"/>
          <w:sz w:val="48"/>
          <w:szCs w:val="48"/>
        </w:rPr>
        <w:t>Programcı Katalo</w:t>
      </w:r>
      <w:r w:rsidRPr="004A19B6">
        <w:rPr>
          <w:rFonts w:ascii="Calibri" w:hAnsi="Calibri" w:cs="Calibri"/>
          <w:sz w:val="48"/>
          <w:szCs w:val="48"/>
        </w:rPr>
        <w:t>ğ</w:t>
      </w:r>
      <w:r w:rsidRPr="004A19B6">
        <w:rPr>
          <w:rFonts w:ascii="Gill Sans MT" w:hAnsi="Gill Sans MT"/>
          <w:sz w:val="48"/>
          <w:szCs w:val="48"/>
        </w:rPr>
        <w:t>u:</w:t>
      </w:r>
    </w:p>
    <w:p w14:paraId="0B4259EA" w14:textId="77777777" w:rsidR="001A11B5" w:rsidRPr="004A19B6" w:rsidRDefault="001A11B5" w:rsidP="001A11B5">
      <w:pPr>
        <w:rPr>
          <w:rFonts w:ascii="Gill Sans MT" w:hAnsi="Gill Sans MT"/>
        </w:rPr>
      </w:pPr>
    </w:p>
    <w:p w14:paraId="0B801584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Analiz</w:t>
      </w:r>
    </w:p>
    <w:p w14:paraId="4BC62293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0B292F08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Gerçekleştirim</w:t>
      </w:r>
    </w:p>
    <w:p w14:paraId="45FE0046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3C5D6A60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 xml:space="preserve">Test </w:t>
      </w:r>
    </w:p>
    <w:p w14:paraId="66C6C2C2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722A7D2A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Raporlama</w:t>
      </w:r>
    </w:p>
    <w:p w14:paraId="6310BBA7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13FBD834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3FA1F0E6" w14:textId="77777777" w:rsidR="001A11B5" w:rsidRPr="004A19B6" w:rsidRDefault="001A11B5" w:rsidP="001A11B5">
      <w:pPr>
        <w:pStyle w:val="Balk2"/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rFonts w:ascii="Gill Sans MT" w:hAnsi="Gill Sans MT"/>
          <w:sz w:val="48"/>
          <w:szCs w:val="48"/>
        </w:rPr>
      </w:pPr>
      <w:r w:rsidRPr="004A19B6">
        <w:rPr>
          <w:rFonts w:ascii="Gill Sans MT" w:hAnsi="Gill Sans MT"/>
          <w:sz w:val="48"/>
          <w:szCs w:val="48"/>
        </w:rPr>
        <w:t>Kullanıcı Katalo</w:t>
      </w:r>
      <w:r w:rsidRPr="004A19B6">
        <w:rPr>
          <w:rFonts w:ascii="Calibri" w:hAnsi="Calibri" w:cs="Calibri"/>
          <w:sz w:val="48"/>
          <w:szCs w:val="48"/>
        </w:rPr>
        <w:t>ğ</w:t>
      </w:r>
      <w:r w:rsidRPr="004A19B6">
        <w:rPr>
          <w:rFonts w:ascii="Gill Sans MT" w:hAnsi="Gill Sans MT"/>
          <w:sz w:val="48"/>
          <w:szCs w:val="48"/>
        </w:rPr>
        <w:t>u:</w:t>
      </w:r>
    </w:p>
    <w:p w14:paraId="42A36F43" w14:textId="77777777" w:rsidR="001A11B5" w:rsidRPr="004A19B6" w:rsidRDefault="001A11B5" w:rsidP="001A11B5">
      <w:pPr>
        <w:rPr>
          <w:rFonts w:ascii="Gill Sans MT" w:hAnsi="Gill Sans MT"/>
        </w:rPr>
      </w:pPr>
    </w:p>
    <w:p w14:paraId="12F030AA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Kullanım Kılavuzu</w:t>
      </w:r>
    </w:p>
    <w:p w14:paraId="23879CA3" w14:textId="77777777" w:rsidR="001A11B5" w:rsidRPr="004A19B6" w:rsidRDefault="001A11B5" w:rsidP="001A11B5">
      <w:pPr>
        <w:pStyle w:val="ListeParagraf"/>
        <w:jc w:val="both"/>
        <w:rPr>
          <w:rFonts w:ascii="Gill Sans MT" w:hAnsi="Gill Sans MT"/>
          <w:sz w:val="36"/>
          <w:szCs w:val="36"/>
        </w:rPr>
      </w:pPr>
    </w:p>
    <w:p w14:paraId="2490D981" w14:textId="77777777" w:rsidR="001A11B5" w:rsidRPr="004A19B6" w:rsidRDefault="001A11B5" w:rsidP="001A11B5">
      <w:pPr>
        <w:pStyle w:val="ListeParagraf"/>
        <w:numPr>
          <w:ilvl w:val="0"/>
          <w:numId w:val="2"/>
        </w:numPr>
        <w:jc w:val="both"/>
        <w:rPr>
          <w:rFonts w:ascii="Gill Sans MT" w:hAnsi="Gill Sans MT"/>
          <w:sz w:val="36"/>
          <w:szCs w:val="36"/>
        </w:rPr>
      </w:pPr>
      <w:r w:rsidRPr="004A19B6">
        <w:rPr>
          <w:rFonts w:ascii="Gill Sans MT" w:hAnsi="Gill Sans MT"/>
          <w:sz w:val="36"/>
          <w:szCs w:val="36"/>
        </w:rPr>
        <w:t>Ekran Görüntüleri</w:t>
      </w:r>
    </w:p>
    <w:p w14:paraId="63F4FDDB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48BBAC26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62C815BA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30F67E4D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7B5821DE" w14:textId="77777777" w:rsidR="001A11B5" w:rsidRPr="004A19B6" w:rsidRDefault="001A11B5" w:rsidP="001A11B5">
      <w:pPr>
        <w:pStyle w:val="Balk1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Gill Sans MT" w:hAnsi="Gill Sans MT"/>
          <w:sz w:val="72"/>
          <w:szCs w:val="72"/>
        </w:rPr>
        <w:lastRenderedPageBreak/>
        <w:t>Programcı Katalo</w:t>
      </w:r>
      <w:r w:rsidRPr="004A19B6">
        <w:rPr>
          <w:rFonts w:ascii="Calibri" w:hAnsi="Calibri" w:cs="Calibri"/>
          <w:sz w:val="72"/>
          <w:szCs w:val="72"/>
        </w:rPr>
        <w:t>ğ</w:t>
      </w:r>
      <w:r w:rsidRPr="004A19B6">
        <w:rPr>
          <w:rFonts w:ascii="Gill Sans MT" w:hAnsi="Gill Sans MT"/>
          <w:sz w:val="72"/>
          <w:szCs w:val="72"/>
        </w:rPr>
        <w:t>u</w:t>
      </w:r>
    </w:p>
    <w:p w14:paraId="7F182FF0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5DF418C6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Analiz Süreci</w:t>
      </w:r>
    </w:p>
    <w:p w14:paraId="7867573E" w14:textId="20FD442A" w:rsidR="001A11B5" w:rsidRPr="004A19B6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 xml:space="preserve">Programın gereksinimleri belirlendi ve izlenilecek yol haritası planlandı. Ayrıca raporlama aşamasında kolaylık olması için kronometre ayarlandı. Bu süreç </w:t>
      </w:r>
      <w:r w:rsidR="00B565FF">
        <w:rPr>
          <w:rFonts w:ascii="Gill Sans MT" w:hAnsi="Gill Sans MT"/>
          <w:sz w:val="40"/>
          <w:szCs w:val="40"/>
        </w:rPr>
        <w:t>1 saat 3</w:t>
      </w:r>
      <w:r w:rsidRPr="004A19B6">
        <w:rPr>
          <w:rFonts w:ascii="Gill Sans MT" w:hAnsi="Gill Sans MT"/>
          <w:sz w:val="40"/>
          <w:szCs w:val="40"/>
        </w:rPr>
        <w:t>1 dakika zaman aldı.</w:t>
      </w:r>
    </w:p>
    <w:p w14:paraId="2F8AD445" w14:textId="77777777" w:rsidR="001A11B5" w:rsidRPr="004A19B6" w:rsidRDefault="001A11B5" w:rsidP="001A11B5">
      <w:pPr>
        <w:jc w:val="both"/>
        <w:rPr>
          <w:rFonts w:ascii="Gill Sans MT" w:hAnsi="Gill Sans MT"/>
          <w:sz w:val="28"/>
          <w:szCs w:val="28"/>
        </w:rPr>
      </w:pPr>
    </w:p>
    <w:p w14:paraId="7BFE2086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Gerçekleştirim Süreci</w:t>
      </w:r>
    </w:p>
    <w:p w14:paraId="5F329D21" w14:textId="37E207D9" w:rsidR="001A11B5" w:rsidRPr="004A19B6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>Programın kodları oluşturuldu. Bu süreçte PyCharm</w:t>
      </w:r>
      <w:r w:rsidR="0011254A">
        <w:rPr>
          <w:rFonts w:ascii="Gill Sans MT" w:hAnsi="Gill Sans MT"/>
          <w:sz w:val="40"/>
          <w:szCs w:val="40"/>
        </w:rPr>
        <w:t xml:space="preserve"> </w:t>
      </w:r>
      <w:r w:rsidR="004079E8">
        <w:rPr>
          <w:rFonts w:ascii="Gill Sans MT" w:hAnsi="Gill Sans MT"/>
          <w:sz w:val="40"/>
          <w:szCs w:val="40"/>
        </w:rPr>
        <w:t>Professional Edition</w:t>
      </w:r>
      <w:r w:rsidRPr="004A19B6">
        <w:rPr>
          <w:rFonts w:ascii="Gill Sans MT" w:hAnsi="Gill Sans MT"/>
          <w:sz w:val="40"/>
          <w:szCs w:val="40"/>
        </w:rPr>
        <w:t xml:space="preserve"> uy</w:t>
      </w:r>
      <w:r w:rsidR="004079E8">
        <w:rPr>
          <w:rFonts w:ascii="Gill Sans MT" w:hAnsi="Gill Sans MT"/>
          <w:sz w:val="40"/>
          <w:szCs w:val="40"/>
        </w:rPr>
        <w:t>gu</w:t>
      </w:r>
      <w:r w:rsidRPr="004A19B6">
        <w:rPr>
          <w:rFonts w:ascii="Gill Sans MT" w:hAnsi="Gill Sans MT"/>
          <w:sz w:val="40"/>
          <w:szCs w:val="40"/>
        </w:rPr>
        <w:t xml:space="preserve">lamasındaki CodeWith Me altyapısıyla eşlenik kodlama yapıldı. Süreç içerisinde syntax hatalarını engelleme amaçlı testler yapıldı. Bu süreç </w:t>
      </w:r>
      <w:r w:rsidR="007B077F">
        <w:rPr>
          <w:rFonts w:ascii="Gill Sans MT" w:hAnsi="Gill Sans MT"/>
          <w:sz w:val="40"/>
          <w:szCs w:val="40"/>
        </w:rPr>
        <w:t>21</w:t>
      </w:r>
      <w:r w:rsidRPr="004A19B6">
        <w:rPr>
          <w:rFonts w:ascii="Gill Sans MT" w:hAnsi="Gill Sans MT"/>
          <w:sz w:val="40"/>
          <w:szCs w:val="40"/>
        </w:rPr>
        <w:t xml:space="preserve"> saat 5</w:t>
      </w:r>
      <w:r w:rsidR="007B077F">
        <w:rPr>
          <w:rFonts w:ascii="Gill Sans MT" w:hAnsi="Gill Sans MT"/>
          <w:sz w:val="40"/>
          <w:szCs w:val="40"/>
        </w:rPr>
        <w:t>0</w:t>
      </w:r>
      <w:r w:rsidRPr="004A19B6">
        <w:rPr>
          <w:rFonts w:ascii="Gill Sans MT" w:hAnsi="Gill Sans MT"/>
          <w:sz w:val="40"/>
          <w:szCs w:val="40"/>
        </w:rPr>
        <w:t xml:space="preserve"> dakika zaman aldı.</w:t>
      </w:r>
    </w:p>
    <w:p w14:paraId="33C2DCEC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Test Süreci</w:t>
      </w:r>
    </w:p>
    <w:p w14:paraId="55A20CB8" w14:textId="1D6B62B2" w:rsidR="001A11B5" w:rsidRPr="004A19B6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 xml:space="preserve">Programın yazılması bittikten sonra program </w:t>
      </w:r>
      <w:r w:rsidR="004079E8">
        <w:rPr>
          <w:rFonts w:ascii="Gill Sans MT" w:hAnsi="Gill Sans MT"/>
          <w:sz w:val="40"/>
          <w:szCs w:val="40"/>
        </w:rPr>
        <w:t>sürekli test</w:t>
      </w:r>
      <w:r w:rsidRPr="004A19B6">
        <w:rPr>
          <w:rFonts w:ascii="Gill Sans MT" w:hAnsi="Gill Sans MT"/>
          <w:sz w:val="40"/>
          <w:szCs w:val="40"/>
        </w:rPr>
        <w:t xml:space="preserve"> edildi. Bunun için </w:t>
      </w:r>
      <w:r w:rsidR="004079E8">
        <w:rPr>
          <w:rFonts w:ascii="Gill Sans MT" w:hAnsi="Gill Sans MT"/>
          <w:sz w:val="40"/>
          <w:szCs w:val="40"/>
        </w:rPr>
        <w:t>rastgele girdi oluşturma yöntemleri kullanıldı.</w:t>
      </w:r>
      <w:r w:rsidRPr="004A19B6">
        <w:rPr>
          <w:rFonts w:ascii="Gill Sans MT" w:hAnsi="Gill Sans MT"/>
          <w:sz w:val="40"/>
          <w:szCs w:val="40"/>
        </w:rPr>
        <w:t xml:space="preserve"> Çeşitli hatalar bulundu ve düzeltildi. Bu süreç 2 saat zaman aldı. Bu sürenin ço</w:t>
      </w:r>
      <w:r w:rsidRPr="004A19B6">
        <w:rPr>
          <w:rFonts w:ascii="Calibri" w:hAnsi="Calibri" w:cs="Calibri"/>
          <w:sz w:val="40"/>
          <w:szCs w:val="40"/>
        </w:rPr>
        <w:t>ğ</w:t>
      </w:r>
      <w:r w:rsidRPr="004A19B6">
        <w:rPr>
          <w:rFonts w:ascii="Gill Sans MT" w:hAnsi="Gill Sans MT"/>
          <w:sz w:val="40"/>
          <w:szCs w:val="40"/>
        </w:rPr>
        <w:t xml:space="preserve">unu </w:t>
      </w:r>
      <w:r w:rsidR="004079E8">
        <w:rPr>
          <w:rFonts w:ascii="Gill Sans MT" w:hAnsi="Gill Sans MT"/>
          <w:sz w:val="40"/>
          <w:szCs w:val="40"/>
        </w:rPr>
        <w:t xml:space="preserve">“2 nokta arası </w:t>
      </w:r>
      <w:r w:rsidR="007B077F">
        <w:rPr>
          <w:rFonts w:ascii="Gill Sans MT" w:hAnsi="Gill Sans MT" w:cs="Gill Sans MT"/>
          <w:sz w:val="40"/>
          <w:szCs w:val="40"/>
        </w:rPr>
        <w:t>boşluk</w:t>
      </w:r>
      <w:r w:rsidR="004079E8">
        <w:rPr>
          <w:rFonts w:ascii="Gill Sans MT" w:hAnsi="Gill Sans MT" w:cs="Gill Sans MT"/>
          <w:sz w:val="40"/>
          <w:szCs w:val="40"/>
        </w:rPr>
        <w:t xml:space="preserve"> mu”</w:t>
      </w:r>
      <w:r w:rsidR="007B077F">
        <w:rPr>
          <w:rFonts w:ascii="Gill Sans MT" w:hAnsi="Gill Sans MT" w:cs="Gill Sans MT"/>
          <w:sz w:val="40"/>
          <w:szCs w:val="40"/>
        </w:rPr>
        <w:t xml:space="preserve"> kontrolündeki</w:t>
      </w:r>
      <w:r w:rsidRPr="004A19B6">
        <w:rPr>
          <w:rFonts w:ascii="Gill Sans MT" w:hAnsi="Gill Sans MT"/>
          <w:sz w:val="40"/>
          <w:szCs w:val="40"/>
        </w:rPr>
        <w:t xml:space="preserve"> bir mantık hatası aldı.</w:t>
      </w:r>
    </w:p>
    <w:p w14:paraId="44CED785" w14:textId="77777777" w:rsidR="001A11B5" w:rsidRPr="004A19B6" w:rsidRDefault="001A11B5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 w:rsidRPr="004A19B6">
        <w:rPr>
          <w:rFonts w:ascii="Gill Sans MT" w:hAnsi="Gill Sans MT"/>
          <w:b/>
          <w:bCs/>
          <w:sz w:val="48"/>
          <w:szCs w:val="48"/>
        </w:rPr>
        <w:t>Raporlama Süreci</w:t>
      </w:r>
    </w:p>
    <w:p w14:paraId="4E2ED9A4" w14:textId="04BCAADA" w:rsidR="001A11B5" w:rsidRDefault="001A11B5" w:rsidP="001A11B5">
      <w:pPr>
        <w:jc w:val="center"/>
        <w:rPr>
          <w:rFonts w:ascii="Gill Sans MT" w:hAnsi="Gill Sans MT"/>
          <w:sz w:val="40"/>
          <w:szCs w:val="40"/>
        </w:rPr>
      </w:pPr>
      <w:r w:rsidRPr="004A19B6">
        <w:rPr>
          <w:rFonts w:ascii="Gill Sans MT" w:hAnsi="Gill Sans MT"/>
          <w:sz w:val="40"/>
          <w:szCs w:val="40"/>
        </w:rPr>
        <w:t>Kronometre ve projenin yedeklendi</w:t>
      </w:r>
      <w:r w:rsidRPr="004A19B6">
        <w:rPr>
          <w:rFonts w:ascii="Calibri" w:hAnsi="Calibri" w:cs="Calibri"/>
          <w:sz w:val="40"/>
          <w:szCs w:val="40"/>
        </w:rPr>
        <w:t>ğ</w:t>
      </w:r>
      <w:r w:rsidRPr="004A19B6">
        <w:rPr>
          <w:rFonts w:ascii="Gill Sans MT" w:hAnsi="Gill Sans MT"/>
          <w:sz w:val="40"/>
          <w:szCs w:val="40"/>
        </w:rPr>
        <w:t>i GitHub repo</w:t>
      </w:r>
      <w:r w:rsidRPr="004A19B6">
        <w:rPr>
          <w:rFonts w:ascii="Gill Sans MT" w:hAnsi="Gill Sans MT" w:cs="Gill Sans MT"/>
          <w:sz w:val="40"/>
          <w:szCs w:val="40"/>
        </w:rPr>
        <w:t>’</w:t>
      </w:r>
      <w:r w:rsidRPr="004A19B6">
        <w:rPr>
          <w:rFonts w:ascii="Gill Sans MT" w:hAnsi="Gill Sans MT"/>
          <w:sz w:val="40"/>
          <w:szCs w:val="40"/>
        </w:rPr>
        <w:t>sundaki bilgilere bak</w:t>
      </w:r>
      <w:r w:rsidRPr="004A19B6">
        <w:rPr>
          <w:rFonts w:ascii="Gill Sans MT" w:hAnsi="Gill Sans MT" w:cs="Gill Sans MT"/>
          <w:sz w:val="40"/>
          <w:szCs w:val="40"/>
        </w:rPr>
        <w:t>ı</w:t>
      </w:r>
      <w:r w:rsidRPr="004A19B6">
        <w:rPr>
          <w:rFonts w:ascii="Gill Sans MT" w:hAnsi="Gill Sans MT"/>
          <w:sz w:val="40"/>
          <w:szCs w:val="40"/>
        </w:rPr>
        <w:t>ld</w:t>
      </w:r>
      <w:r w:rsidRPr="004A19B6">
        <w:rPr>
          <w:rFonts w:ascii="Gill Sans MT" w:hAnsi="Gill Sans MT" w:cs="Gill Sans MT"/>
          <w:sz w:val="40"/>
          <w:szCs w:val="40"/>
        </w:rPr>
        <w:t>ı</w:t>
      </w:r>
      <w:r w:rsidRPr="004A19B6">
        <w:rPr>
          <w:rFonts w:ascii="Gill Sans MT" w:hAnsi="Gill Sans MT"/>
          <w:sz w:val="40"/>
          <w:szCs w:val="40"/>
        </w:rPr>
        <w:t xml:space="preserve"> ve s</w:t>
      </w:r>
      <w:r w:rsidRPr="004A19B6">
        <w:rPr>
          <w:rFonts w:ascii="Gill Sans MT" w:hAnsi="Gill Sans MT" w:cs="Gill Sans MT"/>
          <w:sz w:val="40"/>
          <w:szCs w:val="40"/>
        </w:rPr>
        <w:t>ü</w:t>
      </w:r>
      <w:r w:rsidRPr="004A19B6">
        <w:rPr>
          <w:rFonts w:ascii="Gill Sans MT" w:hAnsi="Gill Sans MT"/>
          <w:sz w:val="40"/>
          <w:szCs w:val="40"/>
        </w:rPr>
        <w:t>reler hesapland</w:t>
      </w:r>
      <w:r w:rsidRPr="004A19B6">
        <w:rPr>
          <w:rFonts w:ascii="Gill Sans MT" w:hAnsi="Gill Sans MT" w:cs="Gill Sans MT"/>
          <w:sz w:val="40"/>
          <w:szCs w:val="40"/>
        </w:rPr>
        <w:t>ı</w:t>
      </w:r>
      <w:r w:rsidRPr="004A19B6">
        <w:rPr>
          <w:rFonts w:ascii="Gill Sans MT" w:hAnsi="Gill Sans MT"/>
          <w:sz w:val="40"/>
          <w:szCs w:val="40"/>
        </w:rPr>
        <w:t>. Rapora eklemek i</w:t>
      </w:r>
      <w:r w:rsidRPr="004A19B6">
        <w:rPr>
          <w:rFonts w:ascii="Gill Sans MT" w:hAnsi="Gill Sans MT" w:cs="Gill Sans MT"/>
          <w:sz w:val="40"/>
          <w:szCs w:val="40"/>
        </w:rPr>
        <w:t>ç</w:t>
      </w:r>
      <w:r w:rsidRPr="004A19B6">
        <w:rPr>
          <w:rFonts w:ascii="Gill Sans MT" w:hAnsi="Gill Sans MT"/>
          <w:sz w:val="40"/>
          <w:szCs w:val="40"/>
        </w:rPr>
        <w:t>in telif hakkı olmayan görseller bulundu. Bu süreç 1 saat zaman aldı.</w:t>
      </w:r>
    </w:p>
    <w:p w14:paraId="54F32910" w14:textId="477E886D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2D4967EE" w14:textId="795DBB49" w:rsidR="007520A8" w:rsidRPr="004A19B6" w:rsidRDefault="007520A8" w:rsidP="007520A8">
      <w:pPr>
        <w:jc w:val="center"/>
        <w:rPr>
          <w:rFonts w:ascii="Gill Sans MT" w:hAnsi="Gill Sans MT"/>
          <w:b/>
          <w:bCs/>
          <w:sz w:val="48"/>
          <w:szCs w:val="48"/>
        </w:rPr>
      </w:pPr>
      <w:r>
        <w:rPr>
          <w:rFonts w:ascii="Gill Sans MT" w:hAnsi="Gill Sans MT"/>
          <w:b/>
          <w:bCs/>
          <w:sz w:val="48"/>
          <w:szCs w:val="48"/>
        </w:rPr>
        <w:t>Kullanılan Veri Yapıları</w:t>
      </w:r>
    </w:p>
    <w:p w14:paraId="02FA83AE" w14:textId="381979CD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  <w:r>
        <w:rPr>
          <w:rFonts w:ascii="Gill Sans MT" w:hAnsi="Gill Sans MT"/>
          <w:sz w:val="40"/>
          <w:szCs w:val="40"/>
        </w:rPr>
        <w:t>Çok Boyutlu Listeler: Oyundaki taşların konumlarını saklamak için</w:t>
      </w:r>
      <w:r w:rsidR="00235D42">
        <w:rPr>
          <w:rFonts w:ascii="Gill Sans MT" w:hAnsi="Gill Sans MT"/>
          <w:sz w:val="40"/>
          <w:szCs w:val="40"/>
        </w:rPr>
        <w:t xml:space="preserve"> </w:t>
      </w:r>
      <w:r w:rsidR="0040466D">
        <w:rPr>
          <w:rFonts w:ascii="Gill Sans MT" w:hAnsi="Gill Sans MT"/>
          <w:sz w:val="40"/>
          <w:szCs w:val="40"/>
        </w:rPr>
        <w:t>tek</w:t>
      </w:r>
      <w:r w:rsidR="00235D42">
        <w:rPr>
          <w:rFonts w:ascii="Gill Sans MT" w:hAnsi="Gill Sans MT"/>
          <w:sz w:val="40"/>
          <w:szCs w:val="40"/>
        </w:rPr>
        <w:t xml:space="preserve"> ve</w:t>
      </w:r>
      <w:r>
        <w:rPr>
          <w:rFonts w:ascii="Gill Sans MT" w:hAnsi="Gill Sans MT"/>
          <w:sz w:val="40"/>
          <w:szCs w:val="40"/>
        </w:rPr>
        <w:t xml:space="preserve"> </w:t>
      </w:r>
      <w:r w:rsidR="0040466D">
        <w:rPr>
          <w:rFonts w:ascii="Gill Sans MT" w:hAnsi="Gill Sans MT"/>
          <w:sz w:val="40"/>
          <w:szCs w:val="40"/>
        </w:rPr>
        <w:t>iki</w:t>
      </w:r>
      <w:r>
        <w:rPr>
          <w:rFonts w:ascii="Gill Sans MT" w:hAnsi="Gill Sans MT"/>
          <w:sz w:val="40"/>
          <w:szCs w:val="40"/>
        </w:rPr>
        <w:t xml:space="preserve"> boyutlu, oluşmuş olan karelerin verilerini saklamak için </w:t>
      </w:r>
      <w:r w:rsidR="0040466D">
        <w:rPr>
          <w:rFonts w:ascii="Gill Sans MT" w:hAnsi="Gill Sans MT"/>
          <w:sz w:val="40"/>
          <w:szCs w:val="40"/>
        </w:rPr>
        <w:t>üç</w:t>
      </w:r>
      <w:r>
        <w:rPr>
          <w:rFonts w:ascii="Gill Sans MT" w:hAnsi="Gill Sans MT"/>
          <w:sz w:val="40"/>
          <w:szCs w:val="40"/>
        </w:rPr>
        <w:t xml:space="preserve"> boyutlu listeler kullanıldı.</w:t>
      </w:r>
    </w:p>
    <w:p w14:paraId="3ED56873" w14:textId="1C14E0C4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36A2AE1D" w14:textId="72B8CC49" w:rsidR="00235D42" w:rsidRDefault="00235D42" w:rsidP="00235D42">
      <w:pPr>
        <w:jc w:val="center"/>
        <w:rPr>
          <w:rFonts w:ascii="Gill Sans MT" w:hAnsi="Gill Sans MT"/>
          <w:b/>
          <w:bCs/>
          <w:sz w:val="48"/>
          <w:szCs w:val="48"/>
        </w:rPr>
      </w:pPr>
      <w:r>
        <w:rPr>
          <w:rFonts w:ascii="Gill Sans MT" w:hAnsi="Gill Sans MT"/>
          <w:b/>
          <w:bCs/>
          <w:sz w:val="48"/>
          <w:szCs w:val="48"/>
        </w:rPr>
        <w:t>Fonksiyonlar</w:t>
      </w:r>
    </w:p>
    <w:p w14:paraId="3681FCEA" w14:textId="40BDA974" w:rsidR="00235D42" w:rsidRDefault="0040466D" w:rsidP="0040466D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40466D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40466D">
        <w:rPr>
          <w:rFonts w:ascii="Gill Sans MT" w:hAnsi="Gill Sans MT"/>
          <w:b/>
          <w:bCs/>
          <w:sz w:val="48"/>
          <w:szCs w:val="48"/>
        </w:rPr>
        <w:t>_haritayi_olustur(harf_listesi):</w:t>
      </w:r>
      <w:r>
        <w:rPr>
          <w:rFonts w:ascii="Gill Sans MT" w:hAnsi="Gill Sans MT"/>
          <w:b/>
          <w:bCs/>
          <w:sz w:val="48"/>
          <w:szCs w:val="48"/>
        </w:rPr>
        <w:t xml:space="preserve"> </w:t>
      </w:r>
      <w:r w:rsidR="00A473CF">
        <w:rPr>
          <w:rFonts w:ascii="Gill Sans MT" w:hAnsi="Gill Sans MT"/>
          <w:b/>
          <w:bCs/>
          <w:sz w:val="48"/>
          <w:szCs w:val="48"/>
        </w:rPr>
        <w:t>Yatay çizgi sayısını alıp t</w:t>
      </w:r>
      <w:r>
        <w:rPr>
          <w:rFonts w:ascii="Gill Sans MT" w:hAnsi="Gill Sans MT"/>
          <w:b/>
          <w:bCs/>
          <w:sz w:val="48"/>
          <w:szCs w:val="48"/>
        </w:rPr>
        <w:t>aşların konumlarını saklayan 2 boyutlu liste oluşturur.</w:t>
      </w:r>
    </w:p>
    <w:p w14:paraId="471AA301" w14:textId="77777777" w:rsidR="00061912" w:rsidRDefault="00061912" w:rsidP="0006191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124DDE31" w14:textId="39BE0EC1" w:rsidR="00061912" w:rsidRPr="00061912" w:rsidRDefault="0006191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6191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061912">
        <w:rPr>
          <w:rFonts w:ascii="Gill Sans MT" w:hAnsi="Gill Sans MT"/>
          <w:b/>
          <w:bCs/>
          <w:sz w:val="48"/>
          <w:szCs w:val="48"/>
        </w:rPr>
        <w:t>_aralik_kontrolu(alt_sinir, ust_sinir):</w:t>
      </w:r>
      <w:r>
        <w:rPr>
          <w:rFonts w:ascii="Gill Sans MT" w:hAnsi="Gill Sans MT"/>
          <w:b/>
          <w:bCs/>
          <w:sz w:val="48"/>
          <w:szCs w:val="48"/>
        </w:rPr>
        <w:t xml:space="preserve"> Sayı alır ve girilen sayının girilen sınırlar arasında olup olmadı</w:t>
      </w:r>
      <w:r>
        <w:rPr>
          <w:rFonts w:ascii="Calibri" w:hAnsi="Calibri" w:cs="Calibri"/>
          <w:b/>
          <w:bCs/>
          <w:sz w:val="48"/>
          <w:szCs w:val="48"/>
        </w:rPr>
        <w:t>ğına bakar.</w:t>
      </w:r>
    </w:p>
    <w:p w14:paraId="4430DC90" w14:textId="77777777" w:rsidR="00061912" w:rsidRPr="00061912" w:rsidRDefault="00061912" w:rsidP="0006191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4B48D56F" w14:textId="4C338CBD" w:rsidR="00061912" w:rsidRPr="00061912" w:rsidRDefault="0006191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6191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061912">
        <w:rPr>
          <w:rFonts w:ascii="Gill Sans MT" w:hAnsi="Gill Sans MT"/>
          <w:b/>
          <w:bCs/>
          <w:sz w:val="48"/>
          <w:szCs w:val="48"/>
        </w:rPr>
        <w:t>_haritayi_yazdir(harita, harf_listesi):</w:t>
      </w:r>
      <w:r>
        <w:rPr>
          <w:rFonts w:ascii="Gill Sans MT" w:hAnsi="Gill Sans MT"/>
          <w:b/>
          <w:bCs/>
          <w:sz w:val="48"/>
          <w:szCs w:val="48"/>
        </w:rPr>
        <w:t xml:space="preserve"> Taşların konumlarının saklandı</w:t>
      </w:r>
      <w:r>
        <w:rPr>
          <w:rFonts w:ascii="Calibri" w:hAnsi="Calibri" w:cs="Calibri"/>
          <w:b/>
          <w:bCs/>
          <w:sz w:val="48"/>
          <w:szCs w:val="48"/>
        </w:rPr>
        <w:t>ğı harita adlı listeyi konsola yazdırır.</w:t>
      </w:r>
    </w:p>
    <w:p w14:paraId="6FBF0226" w14:textId="77777777" w:rsidR="00061912" w:rsidRPr="00061912" w:rsidRDefault="00061912" w:rsidP="0006191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70AB1E87" w14:textId="642EF6A7" w:rsidR="00061912" w:rsidRDefault="0006191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6191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061912">
        <w:rPr>
          <w:rFonts w:ascii="Gill Sans MT" w:hAnsi="Gill Sans MT"/>
          <w:b/>
          <w:bCs/>
          <w:sz w:val="48"/>
          <w:szCs w:val="48"/>
        </w:rPr>
        <w:t>_tabloya_harfleri_yazdir(harf_listesi):</w:t>
      </w:r>
      <w:r>
        <w:rPr>
          <w:rFonts w:ascii="Gill Sans MT" w:hAnsi="Gill Sans MT"/>
          <w:b/>
          <w:bCs/>
          <w:sz w:val="48"/>
          <w:szCs w:val="48"/>
        </w:rPr>
        <w:t xml:space="preserve"> Haritanın yazdırılması sırasında </w:t>
      </w:r>
      <w:r>
        <w:rPr>
          <w:rFonts w:ascii="Gill Sans MT" w:hAnsi="Gill Sans MT"/>
          <w:b/>
          <w:bCs/>
          <w:sz w:val="48"/>
          <w:szCs w:val="48"/>
        </w:rPr>
        <w:lastRenderedPageBreak/>
        <w:t>koordinatları belirtmek için harfleri ekrana yazdırır.</w:t>
      </w:r>
    </w:p>
    <w:p w14:paraId="76ED43E5" w14:textId="77777777" w:rsidR="00061912" w:rsidRPr="00061912" w:rsidRDefault="00061912" w:rsidP="0006191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78B94732" w14:textId="111A4B82" w:rsidR="00061912" w:rsidRPr="00061912" w:rsidRDefault="0006191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6191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061912">
        <w:rPr>
          <w:rFonts w:ascii="Gill Sans MT" w:hAnsi="Gill Sans MT"/>
          <w:b/>
          <w:bCs/>
          <w:sz w:val="48"/>
          <w:szCs w:val="48"/>
        </w:rPr>
        <w:t>_tas_yerlestirme(harf_listesi, harita):</w:t>
      </w:r>
      <w:r>
        <w:rPr>
          <w:rFonts w:ascii="Gill Sans MT" w:hAnsi="Gill Sans MT"/>
          <w:b/>
          <w:bCs/>
          <w:sz w:val="48"/>
          <w:szCs w:val="48"/>
        </w:rPr>
        <w:t xml:space="preserve"> Kullanıcıların sırayla boş olan bir noktaya taş yerleştirmesini sa</w:t>
      </w:r>
      <w:r>
        <w:rPr>
          <w:rFonts w:ascii="Calibri" w:hAnsi="Calibri" w:cs="Calibri"/>
          <w:b/>
          <w:bCs/>
          <w:sz w:val="48"/>
          <w:szCs w:val="48"/>
        </w:rPr>
        <w:t>ğlar.</w:t>
      </w:r>
    </w:p>
    <w:p w14:paraId="0B738440" w14:textId="77777777" w:rsidR="00061912" w:rsidRPr="00061912" w:rsidRDefault="00061912" w:rsidP="0006191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4F982259" w14:textId="04D38BAC" w:rsidR="007520A8" w:rsidRPr="002A2BB2" w:rsidRDefault="0006191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6191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061912">
        <w:rPr>
          <w:rFonts w:ascii="Gill Sans MT" w:hAnsi="Gill Sans MT"/>
          <w:b/>
          <w:bCs/>
          <w:sz w:val="48"/>
          <w:szCs w:val="48"/>
        </w:rPr>
        <w:t>_konum_bosmu(konum, harita, harf_listesi):</w:t>
      </w:r>
      <w:r>
        <w:rPr>
          <w:rFonts w:ascii="Gill Sans MT" w:hAnsi="Gill Sans MT"/>
          <w:b/>
          <w:bCs/>
          <w:sz w:val="48"/>
          <w:szCs w:val="48"/>
        </w:rPr>
        <w:t xml:space="preserve"> Taş yerleştirme ve di</w:t>
      </w:r>
      <w:r>
        <w:rPr>
          <w:rFonts w:ascii="Calibri" w:hAnsi="Calibri" w:cs="Calibri"/>
          <w:b/>
          <w:bCs/>
          <w:sz w:val="48"/>
          <w:szCs w:val="48"/>
        </w:rPr>
        <w:t>ğer oyun etaplarında kullanıcıdan alınan noktanın boş olup olmadığını kontrol eder.</w:t>
      </w:r>
    </w:p>
    <w:p w14:paraId="5C1218F1" w14:textId="77777777" w:rsidR="002A2BB2" w:rsidRPr="002A2BB2" w:rsidRDefault="002A2BB2" w:rsidP="002A2BB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42A20121" w14:textId="0C492990" w:rsidR="002A2BB2" w:rsidRPr="002A2BB2" w:rsidRDefault="002A2BB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2A2BB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2A2BB2">
        <w:rPr>
          <w:rFonts w:ascii="Gill Sans MT" w:hAnsi="Gill Sans MT"/>
          <w:b/>
          <w:bCs/>
          <w:sz w:val="48"/>
          <w:szCs w:val="48"/>
        </w:rPr>
        <w:t>_konum_haritada_varmi(konum, harf_listesi, harita, konum_miktari):</w:t>
      </w:r>
      <w:r>
        <w:rPr>
          <w:rFonts w:ascii="Gill Sans MT" w:hAnsi="Gill Sans MT"/>
          <w:b/>
          <w:bCs/>
          <w:sz w:val="48"/>
          <w:szCs w:val="48"/>
        </w:rPr>
        <w:t xml:space="preserve"> Girilen konumun veya konumların harita listesinin boyutlarına uygun olup olmadı</w:t>
      </w:r>
      <w:r>
        <w:rPr>
          <w:rFonts w:ascii="Calibri" w:hAnsi="Calibri" w:cs="Calibri"/>
          <w:b/>
          <w:bCs/>
          <w:sz w:val="48"/>
          <w:szCs w:val="48"/>
        </w:rPr>
        <w:t>ğını kontrol eder.</w:t>
      </w:r>
    </w:p>
    <w:p w14:paraId="4E0A059B" w14:textId="77777777" w:rsidR="002A2BB2" w:rsidRPr="002A2BB2" w:rsidRDefault="002A2BB2" w:rsidP="002A2BB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6DCC3494" w14:textId="60E2DDDA" w:rsidR="002A2BB2" w:rsidRDefault="002A2BB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2A2BB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2A2BB2">
        <w:rPr>
          <w:rFonts w:ascii="Gill Sans MT" w:hAnsi="Gill Sans MT"/>
          <w:b/>
          <w:bCs/>
          <w:sz w:val="48"/>
          <w:szCs w:val="48"/>
        </w:rPr>
        <w:t>_metni_sayi_konumuna_cevir(konum, harf_listesi):</w:t>
      </w:r>
      <w:r>
        <w:rPr>
          <w:rFonts w:ascii="Gill Sans MT" w:hAnsi="Gill Sans MT"/>
          <w:b/>
          <w:bCs/>
          <w:sz w:val="48"/>
          <w:szCs w:val="48"/>
        </w:rPr>
        <w:t xml:space="preserve"> String olarak alınan konumu liste indekslerine çevirir.</w:t>
      </w:r>
    </w:p>
    <w:p w14:paraId="300270E8" w14:textId="77777777" w:rsidR="002A2BB2" w:rsidRPr="002A2BB2" w:rsidRDefault="002A2BB2" w:rsidP="002A2BB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7A65D752" w14:textId="119736F3" w:rsidR="002A2BB2" w:rsidRDefault="002A2BB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2A2BB2">
        <w:rPr>
          <w:rFonts w:ascii="Gill Sans MT" w:hAnsi="Gill Sans MT"/>
          <w:b/>
          <w:bCs/>
          <w:sz w:val="48"/>
          <w:szCs w:val="48"/>
        </w:rPr>
        <w:lastRenderedPageBreak/>
        <w:t>f</w:t>
      </w:r>
      <w:proofErr w:type="gramEnd"/>
      <w:r w:rsidRPr="002A2BB2">
        <w:rPr>
          <w:rFonts w:ascii="Gill Sans MT" w:hAnsi="Gill Sans MT"/>
          <w:b/>
          <w:bCs/>
          <w:sz w:val="48"/>
          <w:szCs w:val="48"/>
        </w:rPr>
        <w:t>_harfi_sayiya_cevir(harf, harf_listesi):</w:t>
      </w:r>
      <w:r>
        <w:rPr>
          <w:rFonts w:ascii="Gill Sans MT" w:hAnsi="Gill Sans MT"/>
          <w:b/>
          <w:bCs/>
          <w:sz w:val="48"/>
          <w:szCs w:val="48"/>
        </w:rPr>
        <w:t xml:space="preserve"> Girilen konumdaki harfi sayıya çevirir.</w:t>
      </w:r>
    </w:p>
    <w:p w14:paraId="063F4640" w14:textId="77777777" w:rsidR="002A2BB2" w:rsidRPr="002A2BB2" w:rsidRDefault="002A2BB2" w:rsidP="002A2BB2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143DE6CB" w14:textId="7F736398" w:rsidR="007520A8" w:rsidRPr="00093D59" w:rsidRDefault="002A2BB2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2A2BB2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2A2BB2">
        <w:rPr>
          <w:rFonts w:ascii="Gill Sans MT" w:hAnsi="Gill Sans MT"/>
          <w:b/>
          <w:bCs/>
          <w:sz w:val="48"/>
          <w:szCs w:val="48"/>
        </w:rPr>
        <w:t>_tas_eleme(harita, beyaz_kare_listesi, siyah_kare_listesi, harf_listesi):</w:t>
      </w:r>
      <w:r w:rsidR="00093D59">
        <w:rPr>
          <w:rFonts w:ascii="Gill Sans MT" w:hAnsi="Gill Sans MT"/>
          <w:b/>
          <w:bCs/>
          <w:sz w:val="48"/>
          <w:szCs w:val="48"/>
        </w:rPr>
        <w:t xml:space="preserve"> Oyunun 2. aşamasını kontrol eder. Taraflar kaç kare oluşturduysa rakiplerinden o kadar taş silmesini sa</w:t>
      </w:r>
      <w:r w:rsidR="00093D59">
        <w:rPr>
          <w:rFonts w:ascii="Calibri" w:hAnsi="Calibri" w:cs="Calibri"/>
          <w:b/>
          <w:bCs/>
          <w:sz w:val="48"/>
          <w:szCs w:val="48"/>
        </w:rPr>
        <w:t>ğlar. Sıfır kare oluşması durumunda beyaz oyuncunun bir siyah taşı silmesini sağlar.</w:t>
      </w:r>
    </w:p>
    <w:p w14:paraId="62EEE2A8" w14:textId="77777777" w:rsidR="00093D59" w:rsidRPr="00093D59" w:rsidRDefault="00093D59" w:rsidP="00093D59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08C0AE64" w14:textId="71694180" w:rsidR="00093D59" w:rsidRDefault="00093D59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93D59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093D59">
        <w:rPr>
          <w:rFonts w:ascii="Gill Sans MT" w:hAnsi="Gill Sans MT"/>
          <w:b/>
          <w:bCs/>
          <w:sz w:val="48"/>
          <w:szCs w:val="48"/>
        </w:rPr>
        <w:t>_tas_sil(kare_listesi, rakip_kare_listesi, harf_listesi, harita, oyuncu_rengi, rakip):</w:t>
      </w:r>
      <w:r>
        <w:rPr>
          <w:rFonts w:ascii="Gill Sans MT" w:hAnsi="Gill Sans MT"/>
          <w:b/>
          <w:bCs/>
          <w:sz w:val="48"/>
          <w:szCs w:val="48"/>
        </w:rPr>
        <w:t xml:space="preserve"> Oyunun herhangi bir etabında bir oyuncu rakibinin taşını silecek olursa bu işlemi kontrol eder ve siler.</w:t>
      </w:r>
    </w:p>
    <w:p w14:paraId="78179A8E" w14:textId="77777777" w:rsidR="00093D59" w:rsidRPr="00093D59" w:rsidRDefault="00093D59" w:rsidP="00093D59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6E02AF9A" w14:textId="59A31CAB" w:rsidR="00093D59" w:rsidRDefault="00093D59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93D59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093D59">
        <w:rPr>
          <w:rFonts w:ascii="Gill Sans MT" w:hAnsi="Gill Sans MT"/>
          <w:b/>
          <w:bCs/>
          <w:sz w:val="48"/>
          <w:szCs w:val="48"/>
        </w:rPr>
        <w:t>_oyunun_govdesi(harita, beyaz_kare_listesi, siyah_kare_listesi, harf_listesi):</w:t>
      </w:r>
      <w:r>
        <w:rPr>
          <w:rFonts w:ascii="Gill Sans MT" w:hAnsi="Gill Sans MT"/>
          <w:b/>
          <w:bCs/>
          <w:sz w:val="48"/>
          <w:szCs w:val="48"/>
        </w:rPr>
        <w:t xml:space="preserve"> Taş eleme etabından sonra kalan taş sayısını hesaplar. </w:t>
      </w:r>
      <w:r w:rsidR="002810E0">
        <w:rPr>
          <w:rFonts w:ascii="Gill Sans MT" w:hAnsi="Gill Sans MT"/>
          <w:b/>
          <w:bCs/>
          <w:sz w:val="48"/>
          <w:szCs w:val="48"/>
        </w:rPr>
        <w:t>Oyuncuların sırayla hamle yapmalarını sa</w:t>
      </w:r>
      <w:r w:rsidR="002810E0">
        <w:rPr>
          <w:rFonts w:ascii="Calibri" w:hAnsi="Calibri" w:cs="Calibri"/>
          <w:b/>
          <w:bCs/>
          <w:sz w:val="48"/>
          <w:szCs w:val="48"/>
        </w:rPr>
        <w:t>ğlar. Oyun bitiş koşulu sağlandıysa oyunu bitirir.</w:t>
      </w:r>
    </w:p>
    <w:p w14:paraId="59153D5D" w14:textId="77777777" w:rsidR="00093D59" w:rsidRPr="00093D59" w:rsidRDefault="00093D59" w:rsidP="00093D59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1445E956" w14:textId="165217FE" w:rsidR="00093D59" w:rsidRPr="002810E0" w:rsidRDefault="00093D59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093D59">
        <w:rPr>
          <w:rFonts w:ascii="Gill Sans MT" w:hAnsi="Gill Sans MT"/>
          <w:b/>
          <w:bCs/>
          <w:sz w:val="48"/>
          <w:szCs w:val="48"/>
        </w:rPr>
        <w:lastRenderedPageBreak/>
        <w:t>f</w:t>
      </w:r>
      <w:proofErr w:type="gramEnd"/>
      <w:r w:rsidRPr="00093D59">
        <w:rPr>
          <w:rFonts w:ascii="Gill Sans MT" w:hAnsi="Gill Sans MT"/>
          <w:b/>
          <w:bCs/>
          <w:sz w:val="48"/>
          <w:szCs w:val="48"/>
        </w:rPr>
        <w:t>_hareket_etme(oyuncu, harita, harf_listesi):</w:t>
      </w:r>
      <w:r>
        <w:rPr>
          <w:rFonts w:ascii="Gill Sans MT" w:hAnsi="Gill Sans MT"/>
          <w:b/>
          <w:bCs/>
          <w:sz w:val="48"/>
          <w:szCs w:val="48"/>
        </w:rPr>
        <w:t xml:space="preserve"> </w:t>
      </w:r>
      <w:r w:rsidR="002810E0">
        <w:rPr>
          <w:rFonts w:ascii="Gill Sans MT" w:hAnsi="Gill Sans MT"/>
          <w:b/>
          <w:bCs/>
          <w:sz w:val="48"/>
          <w:szCs w:val="48"/>
        </w:rPr>
        <w:t>Oyuncudan konumu alır ve oyunun kurallarına göre taşların hareket etmesini sa</w:t>
      </w:r>
      <w:r w:rsidR="002810E0">
        <w:rPr>
          <w:rFonts w:ascii="Calibri" w:hAnsi="Calibri" w:cs="Calibri"/>
          <w:b/>
          <w:bCs/>
          <w:sz w:val="48"/>
          <w:szCs w:val="48"/>
        </w:rPr>
        <w:t>ğlar.</w:t>
      </w:r>
    </w:p>
    <w:p w14:paraId="4F660425" w14:textId="77777777" w:rsidR="002810E0" w:rsidRPr="002810E0" w:rsidRDefault="002810E0" w:rsidP="002810E0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666F1ADA" w14:textId="3CD9C4E5" w:rsidR="002810E0" w:rsidRPr="002810E0" w:rsidRDefault="002810E0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2810E0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2810E0">
        <w:rPr>
          <w:rFonts w:ascii="Gill Sans MT" w:hAnsi="Gill Sans MT"/>
          <w:b/>
          <w:bCs/>
          <w:sz w:val="48"/>
          <w:szCs w:val="48"/>
        </w:rPr>
        <w:t>_iki_nokta_arasi_bosmu(y1, d1, y2, d2, dikey_yatay, harita)</w:t>
      </w:r>
      <w:r>
        <w:rPr>
          <w:rFonts w:ascii="Gill Sans MT" w:hAnsi="Gill Sans MT"/>
          <w:b/>
          <w:bCs/>
          <w:sz w:val="48"/>
          <w:szCs w:val="48"/>
        </w:rPr>
        <w:t>: Oyuncudan alınan 2 nokta arasında taş olup olmadı</w:t>
      </w:r>
      <w:r>
        <w:rPr>
          <w:rFonts w:ascii="Calibri" w:hAnsi="Calibri" w:cs="Calibri"/>
          <w:b/>
          <w:bCs/>
          <w:sz w:val="48"/>
          <w:szCs w:val="48"/>
        </w:rPr>
        <w:t>ğını kontrol eder.</w:t>
      </w:r>
    </w:p>
    <w:p w14:paraId="44D700DA" w14:textId="77777777" w:rsidR="002810E0" w:rsidRPr="002810E0" w:rsidRDefault="002810E0" w:rsidP="002810E0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7E270E29" w14:textId="66FF1887" w:rsidR="00C91049" w:rsidRDefault="002810E0" w:rsidP="00C91049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2810E0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2810E0">
        <w:rPr>
          <w:rFonts w:ascii="Gill Sans MT" w:hAnsi="Gill Sans MT"/>
          <w:b/>
          <w:bCs/>
          <w:sz w:val="48"/>
          <w:szCs w:val="48"/>
        </w:rPr>
        <w:t>_kareleri_hesaplama(harita, beyaz_kare_listesi, siyah_kare_listesi):</w:t>
      </w:r>
      <w:r>
        <w:rPr>
          <w:rFonts w:ascii="Gill Sans MT" w:hAnsi="Gill Sans MT"/>
          <w:b/>
          <w:bCs/>
          <w:sz w:val="48"/>
          <w:szCs w:val="48"/>
        </w:rPr>
        <w:t xml:space="preserve"> </w:t>
      </w:r>
      <w:r w:rsidR="00CC2A68">
        <w:rPr>
          <w:rFonts w:ascii="Gill Sans MT" w:hAnsi="Gill Sans MT"/>
          <w:b/>
          <w:bCs/>
          <w:sz w:val="48"/>
          <w:szCs w:val="48"/>
        </w:rPr>
        <w:t>Oyun alanında oluşmuş olan kareleri hesaplar ve üç boyutlu liste olarak depolar.</w:t>
      </w:r>
    </w:p>
    <w:p w14:paraId="635CE9BA" w14:textId="77777777" w:rsidR="00C91049" w:rsidRPr="00C91049" w:rsidRDefault="00C91049" w:rsidP="00C91049">
      <w:pPr>
        <w:rPr>
          <w:rFonts w:ascii="Gill Sans MT" w:hAnsi="Gill Sans MT"/>
          <w:b/>
          <w:bCs/>
          <w:sz w:val="48"/>
          <w:szCs w:val="48"/>
        </w:rPr>
      </w:pPr>
    </w:p>
    <w:p w14:paraId="3E487E6E" w14:textId="66E4C9DE" w:rsidR="00C91049" w:rsidRPr="00C91049" w:rsidRDefault="00C91049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C91049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C91049">
        <w:rPr>
          <w:rFonts w:ascii="Gill Sans MT" w:hAnsi="Gill Sans MT"/>
          <w:b/>
          <w:bCs/>
          <w:sz w:val="48"/>
          <w:szCs w:val="48"/>
        </w:rPr>
        <w:t>_yeni_kare_olustumu(yeni_liste, eski_liste):</w:t>
      </w:r>
      <w:r>
        <w:rPr>
          <w:rFonts w:ascii="Gill Sans MT" w:hAnsi="Gill Sans MT"/>
          <w:b/>
          <w:bCs/>
          <w:sz w:val="48"/>
          <w:szCs w:val="48"/>
        </w:rPr>
        <w:t xml:space="preserve"> Eski ve yeni kare verilerinin depolandı</w:t>
      </w:r>
      <w:r>
        <w:rPr>
          <w:rFonts w:ascii="Calibri" w:hAnsi="Calibri" w:cs="Calibri"/>
          <w:b/>
          <w:bCs/>
          <w:sz w:val="48"/>
          <w:szCs w:val="48"/>
        </w:rPr>
        <w:t>ğı listeleri karşılaştırır ve yenisiyle  günceller.</w:t>
      </w:r>
    </w:p>
    <w:p w14:paraId="7ED0C7C2" w14:textId="77777777" w:rsidR="00C91049" w:rsidRPr="00C91049" w:rsidRDefault="00C91049" w:rsidP="00C91049">
      <w:pPr>
        <w:pStyle w:val="ListeParagraf"/>
        <w:rPr>
          <w:rFonts w:ascii="Gill Sans MT" w:hAnsi="Gill Sans MT"/>
          <w:b/>
          <w:bCs/>
          <w:sz w:val="48"/>
          <w:szCs w:val="48"/>
        </w:rPr>
      </w:pPr>
    </w:p>
    <w:p w14:paraId="722133E5" w14:textId="411F2923" w:rsidR="00C91049" w:rsidRPr="00C91049" w:rsidRDefault="00B86237" w:rsidP="00061912">
      <w:pPr>
        <w:pStyle w:val="ListeParagraf"/>
        <w:numPr>
          <w:ilvl w:val="0"/>
          <w:numId w:val="5"/>
        </w:numPr>
        <w:rPr>
          <w:rFonts w:ascii="Gill Sans MT" w:hAnsi="Gill Sans MT"/>
          <w:b/>
          <w:bCs/>
          <w:sz w:val="48"/>
          <w:szCs w:val="48"/>
        </w:rPr>
      </w:pPr>
      <w:proofErr w:type="gramStart"/>
      <w:r w:rsidRPr="00B86237">
        <w:rPr>
          <w:rFonts w:ascii="Gill Sans MT" w:hAnsi="Gill Sans MT"/>
          <w:b/>
          <w:bCs/>
          <w:sz w:val="48"/>
          <w:szCs w:val="48"/>
        </w:rPr>
        <w:t>f</w:t>
      </w:r>
      <w:proofErr w:type="gramEnd"/>
      <w:r w:rsidRPr="00B86237">
        <w:rPr>
          <w:rFonts w:ascii="Gill Sans MT" w:hAnsi="Gill Sans MT"/>
          <w:b/>
          <w:bCs/>
          <w:sz w:val="48"/>
          <w:szCs w:val="48"/>
        </w:rPr>
        <w:t>_konum_kare_icindemi(kare_listesi, yy, dd):</w:t>
      </w:r>
      <w:r>
        <w:rPr>
          <w:rFonts w:ascii="Gill Sans MT" w:hAnsi="Gill Sans MT"/>
          <w:b/>
          <w:bCs/>
          <w:sz w:val="48"/>
          <w:szCs w:val="48"/>
        </w:rPr>
        <w:t xml:space="preserve"> Girilen konum oyun alanındaki </w:t>
      </w:r>
      <w:r>
        <w:rPr>
          <w:rFonts w:ascii="Gill Sans MT" w:hAnsi="Gill Sans MT"/>
          <w:b/>
          <w:bCs/>
          <w:sz w:val="48"/>
          <w:szCs w:val="48"/>
        </w:rPr>
        <w:lastRenderedPageBreak/>
        <w:t>herhangi bir karenin içinde mi kontrol eder.</w:t>
      </w:r>
    </w:p>
    <w:p w14:paraId="36AA25CA" w14:textId="387881D6" w:rsidR="007520A8" w:rsidRDefault="007520A8" w:rsidP="00061912">
      <w:pPr>
        <w:rPr>
          <w:rFonts w:ascii="Gill Sans MT" w:hAnsi="Gill Sans MT"/>
          <w:sz w:val="40"/>
          <w:szCs w:val="40"/>
        </w:rPr>
      </w:pPr>
    </w:p>
    <w:p w14:paraId="0219C537" w14:textId="31AF739F" w:rsidR="007520A8" w:rsidRDefault="007520A8" w:rsidP="00061912">
      <w:pPr>
        <w:rPr>
          <w:rFonts w:ascii="Gill Sans MT" w:hAnsi="Gill Sans MT"/>
          <w:sz w:val="40"/>
          <w:szCs w:val="40"/>
        </w:rPr>
      </w:pPr>
    </w:p>
    <w:p w14:paraId="32F36DC9" w14:textId="3FC78C64" w:rsidR="007520A8" w:rsidRDefault="007520A8" w:rsidP="00061912">
      <w:pPr>
        <w:rPr>
          <w:rFonts w:ascii="Gill Sans MT" w:hAnsi="Gill Sans MT"/>
          <w:sz w:val="40"/>
          <w:szCs w:val="40"/>
        </w:rPr>
      </w:pPr>
    </w:p>
    <w:p w14:paraId="6561A008" w14:textId="6D454C96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16981619" w14:textId="63947D72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529D5960" w14:textId="797AA558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71260944" w14:textId="5B3E6FE9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05582161" w14:textId="210530A6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5F2822CD" w14:textId="21CBEBCA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27216BA4" w14:textId="482B4274" w:rsidR="007520A8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3EA127BE" w14:textId="77777777" w:rsidR="007520A8" w:rsidRPr="004A19B6" w:rsidRDefault="007520A8" w:rsidP="001A11B5">
      <w:pPr>
        <w:jc w:val="center"/>
        <w:rPr>
          <w:rFonts w:ascii="Gill Sans MT" w:hAnsi="Gill Sans MT"/>
          <w:sz w:val="40"/>
          <w:szCs w:val="40"/>
        </w:rPr>
      </w:pPr>
    </w:p>
    <w:p w14:paraId="766037A0" w14:textId="77777777" w:rsidR="001A11B5" w:rsidRPr="004A19B6" w:rsidRDefault="001A11B5" w:rsidP="001A11B5">
      <w:pPr>
        <w:rPr>
          <w:rFonts w:ascii="Gill Sans MT" w:hAnsi="Gill Sans MT"/>
        </w:rPr>
      </w:pPr>
    </w:p>
    <w:p w14:paraId="6442E72A" w14:textId="77777777" w:rsidR="001A11B5" w:rsidRPr="004A19B6" w:rsidRDefault="001A11B5" w:rsidP="001A11B5">
      <w:pPr>
        <w:pStyle w:val="Balk1"/>
        <w:jc w:val="center"/>
        <w:rPr>
          <w:rFonts w:ascii="Gill Sans MT" w:hAnsi="Gill Sans MT"/>
          <w:sz w:val="72"/>
          <w:szCs w:val="72"/>
        </w:rPr>
      </w:pPr>
      <w:r w:rsidRPr="004A19B6">
        <w:rPr>
          <w:rFonts w:ascii="Gill Sans MT" w:hAnsi="Gill Sans MT"/>
          <w:sz w:val="72"/>
          <w:szCs w:val="72"/>
        </w:rPr>
        <w:t>Kullanıcı Katalo</w:t>
      </w:r>
      <w:r w:rsidRPr="004A19B6">
        <w:rPr>
          <w:rFonts w:ascii="Calibri" w:hAnsi="Calibri" w:cs="Calibri"/>
          <w:sz w:val="72"/>
          <w:szCs w:val="72"/>
        </w:rPr>
        <w:t>ğ</w:t>
      </w:r>
      <w:r w:rsidRPr="004A19B6">
        <w:rPr>
          <w:rFonts w:ascii="Gill Sans MT" w:hAnsi="Gill Sans MT"/>
          <w:sz w:val="72"/>
          <w:szCs w:val="72"/>
        </w:rPr>
        <w:t>u</w:t>
      </w:r>
    </w:p>
    <w:p w14:paraId="75AB21C7" w14:textId="77777777" w:rsidR="001A11B5" w:rsidRPr="004A19B6" w:rsidRDefault="001A11B5" w:rsidP="001A11B5">
      <w:pPr>
        <w:jc w:val="both"/>
        <w:rPr>
          <w:rFonts w:ascii="Gill Sans MT" w:hAnsi="Gill Sans MT"/>
        </w:rPr>
      </w:pPr>
    </w:p>
    <w:p w14:paraId="413BC23C" w14:textId="13CC5649" w:rsidR="001A11B5" w:rsidRPr="004A19B6" w:rsidRDefault="00B86237" w:rsidP="001A11B5">
      <w:pPr>
        <w:jc w:val="center"/>
        <w:rPr>
          <w:rFonts w:ascii="Gill Sans MT" w:hAnsi="Gill Sans MT"/>
          <w:b/>
          <w:bCs/>
          <w:sz w:val="48"/>
          <w:szCs w:val="48"/>
        </w:rPr>
      </w:pPr>
      <w:r>
        <w:rPr>
          <w:rFonts w:ascii="Gill Sans MT" w:hAnsi="Gill Sans MT"/>
          <w:b/>
          <w:bCs/>
          <w:sz w:val="48"/>
          <w:szCs w:val="48"/>
        </w:rPr>
        <w:t>Oyunun Oynanışı</w:t>
      </w:r>
      <w:r w:rsidR="001A11B5" w:rsidRPr="004A19B6">
        <w:rPr>
          <w:rFonts w:ascii="Gill Sans MT" w:hAnsi="Gill Sans MT"/>
          <w:b/>
          <w:bCs/>
          <w:sz w:val="48"/>
          <w:szCs w:val="48"/>
        </w:rPr>
        <w:br/>
      </w:r>
      <w:r>
        <w:rPr>
          <w:rFonts w:ascii="Gill Sans MT" w:hAnsi="Gill Sans MT"/>
          <w:sz w:val="36"/>
          <w:szCs w:val="36"/>
        </w:rPr>
        <w:t xml:space="preserve">Not: </w:t>
      </w:r>
      <w:r w:rsidR="001A11B5" w:rsidRPr="004A19B6">
        <w:rPr>
          <w:rFonts w:ascii="Gill Sans MT" w:hAnsi="Gill Sans MT"/>
          <w:sz w:val="36"/>
          <w:szCs w:val="36"/>
        </w:rPr>
        <w:t>Aşa</w:t>
      </w:r>
      <w:r w:rsidR="001A11B5" w:rsidRPr="004A19B6">
        <w:rPr>
          <w:rFonts w:ascii="Calibri" w:hAnsi="Calibri" w:cs="Calibri"/>
          <w:sz w:val="36"/>
          <w:szCs w:val="36"/>
        </w:rPr>
        <w:t>ğ</w:t>
      </w:r>
      <w:r w:rsidR="001A11B5" w:rsidRPr="004A19B6">
        <w:rPr>
          <w:rFonts w:ascii="Gill Sans MT" w:hAnsi="Gill Sans MT" w:cs="Gill Sans MT"/>
          <w:sz w:val="36"/>
          <w:szCs w:val="36"/>
        </w:rPr>
        <w:t>ı</w:t>
      </w:r>
      <w:r w:rsidR="001A11B5" w:rsidRPr="004A19B6">
        <w:rPr>
          <w:rFonts w:ascii="Gill Sans MT" w:hAnsi="Gill Sans MT"/>
          <w:sz w:val="36"/>
          <w:szCs w:val="36"/>
        </w:rPr>
        <w:t>daki ekran görüntüleri birer örnektir.</w:t>
      </w:r>
    </w:p>
    <w:p w14:paraId="74A09761" w14:textId="63D50533" w:rsidR="001A11B5" w:rsidRDefault="00B86237" w:rsidP="00B86237">
      <w:pPr>
        <w:pStyle w:val="ListeParagraf"/>
        <w:numPr>
          <w:ilvl w:val="0"/>
          <w:numId w:val="6"/>
        </w:numPr>
        <w:tabs>
          <w:tab w:val="left" w:pos="6976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Oyun alanında olacak olan yatay çizgi </w:t>
      </w:r>
      <w:r w:rsidR="00D21439">
        <w:rPr>
          <w:rFonts w:ascii="Gill Sans MT" w:hAnsi="Gill Sans MT"/>
          <w:sz w:val="36"/>
          <w:szCs w:val="36"/>
        </w:rPr>
        <w:t>sayısı</w:t>
      </w:r>
      <w:r>
        <w:rPr>
          <w:rFonts w:ascii="Gill Sans MT" w:hAnsi="Gill Sans MT"/>
          <w:sz w:val="36"/>
          <w:szCs w:val="36"/>
        </w:rPr>
        <w:t xml:space="preserve"> girilir. Bu sayı</w:t>
      </w:r>
      <w:r w:rsidR="00D21439">
        <w:rPr>
          <w:rFonts w:ascii="Gill Sans MT" w:hAnsi="Gill Sans MT"/>
          <w:sz w:val="36"/>
          <w:szCs w:val="36"/>
        </w:rPr>
        <w:t xml:space="preserve"> 3-7 arasındadır. Dikey çizgi sayısı, yatay çizgi sayısından her zaman 1 fazladır. </w:t>
      </w:r>
      <w:r w:rsidR="00D21439">
        <w:rPr>
          <w:rFonts w:ascii="Gill Sans MT" w:hAnsi="Gill Sans MT"/>
          <w:sz w:val="36"/>
          <w:szCs w:val="36"/>
        </w:rPr>
        <w:br/>
      </w:r>
      <w:r w:rsidR="00D463EA" w:rsidRPr="00D463EA">
        <w:rPr>
          <w:rFonts w:ascii="Gill Sans MT" w:hAnsi="Gill Sans MT"/>
          <w:sz w:val="36"/>
          <w:szCs w:val="36"/>
        </w:rPr>
        <w:lastRenderedPageBreak/>
        <w:drawing>
          <wp:inline distT="0" distB="0" distL="0" distR="0" wp14:anchorId="7E3569BD" wp14:editId="62266D4C">
            <wp:extent cx="4382112" cy="2953162"/>
            <wp:effectExtent l="0" t="0" r="0" b="0"/>
            <wp:docPr id="2" name="Resim 2" descr="metin, klavye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klavye, elektronik eşyalar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39">
        <w:rPr>
          <w:rFonts w:ascii="Gill Sans MT" w:hAnsi="Gill Sans MT"/>
          <w:sz w:val="36"/>
          <w:szCs w:val="36"/>
        </w:rPr>
        <w:br/>
      </w:r>
    </w:p>
    <w:p w14:paraId="1CFB5A6D" w14:textId="1BCC0522" w:rsidR="00D21439" w:rsidRDefault="00D21439" w:rsidP="00D21439">
      <w:pPr>
        <w:pStyle w:val="ListeParagraf"/>
        <w:numPr>
          <w:ilvl w:val="0"/>
          <w:numId w:val="6"/>
        </w:numPr>
        <w:tabs>
          <w:tab w:val="left" w:pos="6976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Oyun alanı oluşturulunca taş yerleştirme etabı başlar. Oyuncular sırayla konum girerek boş olan konumlara taşlarını yerleştirir.</w:t>
      </w:r>
      <w:r w:rsidR="008B090F">
        <w:rPr>
          <w:rFonts w:ascii="Gill Sans MT" w:hAnsi="Gill Sans MT"/>
          <w:sz w:val="36"/>
          <w:szCs w:val="36"/>
        </w:rPr>
        <w:t xml:space="preserve"> Konum girilirken önce konumu belirten harf, sonra sayı bitişik olarak girilir.</w:t>
      </w:r>
      <w:r>
        <w:rPr>
          <w:rFonts w:ascii="Gill Sans MT" w:hAnsi="Gill Sans MT"/>
          <w:sz w:val="36"/>
          <w:szCs w:val="36"/>
        </w:rPr>
        <w:br/>
      </w:r>
      <w:r w:rsidRPr="00D21439">
        <w:rPr>
          <w:rFonts w:ascii="Gill Sans MT" w:hAnsi="Gill Sans MT"/>
          <w:noProof/>
          <w:sz w:val="36"/>
          <w:szCs w:val="36"/>
        </w:rPr>
        <w:drawing>
          <wp:inline distT="0" distB="0" distL="0" distR="0" wp14:anchorId="13F1B54D" wp14:editId="3AC4FB28">
            <wp:extent cx="4667901" cy="2896004"/>
            <wp:effectExtent l="0" t="0" r="0" b="0"/>
            <wp:docPr id="13" name="Resim 13" descr="metin, klavye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, klavye, elektronik eşyalar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439">
        <w:rPr>
          <w:noProof/>
        </w:rPr>
        <w:t xml:space="preserve"> </w:t>
      </w:r>
      <w:r w:rsidRPr="00D21439">
        <w:rPr>
          <w:rFonts w:ascii="Gill Sans MT" w:hAnsi="Gill Sans MT"/>
          <w:noProof/>
          <w:sz w:val="36"/>
          <w:szCs w:val="36"/>
        </w:rPr>
        <w:lastRenderedPageBreak/>
        <w:drawing>
          <wp:inline distT="0" distB="0" distL="0" distR="0" wp14:anchorId="3FB61CEE" wp14:editId="48809A0C">
            <wp:extent cx="4686954" cy="2953162"/>
            <wp:effectExtent l="0" t="0" r="0" b="0"/>
            <wp:docPr id="14" name="Resim 14" descr="metin, klavye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klavye, elektronik eşyalar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/>
          <w:sz w:val="36"/>
          <w:szCs w:val="36"/>
        </w:rPr>
        <w:br/>
      </w:r>
    </w:p>
    <w:p w14:paraId="6805D6F8" w14:textId="5840C356" w:rsidR="002F6B57" w:rsidRPr="002F6B57" w:rsidRDefault="00D21439" w:rsidP="002F6B57">
      <w:pPr>
        <w:pStyle w:val="ListeParagraf"/>
        <w:numPr>
          <w:ilvl w:val="0"/>
          <w:numId w:val="6"/>
        </w:numPr>
        <w:tabs>
          <w:tab w:val="left" w:pos="6976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Tüm taşlar yerleştirildikten sonra</w:t>
      </w:r>
      <w:r w:rsidR="002F6B57">
        <w:rPr>
          <w:rFonts w:ascii="Gill Sans MT" w:hAnsi="Gill Sans MT"/>
          <w:sz w:val="36"/>
          <w:szCs w:val="36"/>
        </w:rPr>
        <w:t xml:space="preserve"> oyuncular kaç kare oluşturduklarını hesaplar ve rakiplerinin o kadar taşını siler. Önce beyaz oyuncu rakibinden silebilece</w:t>
      </w:r>
      <w:r w:rsidR="002F6B57">
        <w:rPr>
          <w:rFonts w:ascii="Calibri" w:hAnsi="Calibri" w:cs="Calibri"/>
          <w:sz w:val="36"/>
          <w:szCs w:val="36"/>
        </w:rPr>
        <w:t>ği tüm taşları siler, sonra aynısını siyah oyuncu yapar.</w:t>
      </w:r>
      <w:r w:rsidR="004B056B">
        <w:rPr>
          <w:rFonts w:ascii="Calibri" w:hAnsi="Calibri" w:cs="Calibri"/>
          <w:sz w:val="36"/>
          <w:szCs w:val="36"/>
        </w:rPr>
        <w:t xml:space="preserve"> Hiç kare oluşmadıysa beyaz oyuncu, siyah oyuncunun bir taşını siler.</w:t>
      </w:r>
      <w:r w:rsidR="002F6B57">
        <w:rPr>
          <w:rFonts w:ascii="Calibri" w:hAnsi="Calibri" w:cs="Calibri"/>
          <w:sz w:val="36"/>
          <w:szCs w:val="36"/>
        </w:rPr>
        <w:br/>
      </w:r>
      <w:r w:rsidR="004B056B">
        <w:rPr>
          <w:rFonts w:ascii="Calibri" w:hAnsi="Calibri" w:cs="Calibri"/>
          <w:sz w:val="36"/>
          <w:szCs w:val="36"/>
        </w:rPr>
        <w:t>Uyarı:</w:t>
      </w:r>
      <w:r w:rsidR="002F6B57">
        <w:rPr>
          <w:rFonts w:ascii="Calibri" w:hAnsi="Calibri" w:cs="Calibri"/>
          <w:sz w:val="36"/>
          <w:szCs w:val="36"/>
        </w:rPr>
        <w:t xml:space="preserve"> Oyunun herhangi bir etabında hiçbir şart altında bir kareye </w:t>
      </w:r>
      <w:r w:rsidR="002F6B57">
        <w:rPr>
          <w:rFonts w:ascii="Calibri" w:hAnsi="Calibri" w:cs="Calibri"/>
          <w:sz w:val="36"/>
          <w:szCs w:val="36"/>
        </w:rPr>
        <w:lastRenderedPageBreak/>
        <w:t>ait olan taş silinemez.</w:t>
      </w:r>
      <w:r w:rsidR="002F6B57" w:rsidRPr="002F6B57">
        <w:rPr>
          <w:noProof/>
        </w:rPr>
        <w:t xml:space="preserve"> </w:t>
      </w:r>
      <w:r w:rsidR="004B056B" w:rsidRPr="004B056B">
        <w:rPr>
          <w:noProof/>
        </w:rPr>
        <w:drawing>
          <wp:inline distT="0" distB="0" distL="0" distR="0" wp14:anchorId="262D29E2" wp14:editId="2DAC8C6C">
            <wp:extent cx="5077534" cy="4220164"/>
            <wp:effectExtent l="0" t="0" r="8890" b="9525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2AA3" w14:textId="1EACFD89" w:rsidR="0052315A" w:rsidRPr="00C251B4" w:rsidRDefault="004B056B" w:rsidP="00C251B4">
      <w:pPr>
        <w:pStyle w:val="ListeParagraf"/>
        <w:numPr>
          <w:ilvl w:val="0"/>
          <w:numId w:val="6"/>
        </w:numPr>
        <w:tabs>
          <w:tab w:val="left" w:pos="6976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 xml:space="preserve">Taş eleme aşaması bittikten sonra oyuncular sırayla taşlarını hareket ettirmeye başlar. </w:t>
      </w:r>
      <w:r w:rsidR="00C251B4">
        <w:rPr>
          <w:rFonts w:ascii="Gill Sans MT" w:hAnsi="Gill Sans MT"/>
          <w:sz w:val="36"/>
          <w:szCs w:val="36"/>
        </w:rPr>
        <w:t xml:space="preserve">Bu aşamada hamle yapılırken tek seferde önce hareket edilecek taşın konumu, sonra hedef konum yazılır. Taşlar dikey veya yatay yönde hareket edebilir ve hareket sırasında başka bir taşın üstünden geçemez. </w:t>
      </w:r>
      <w:r w:rsidR="00FB4D49">
        <w:rPr>
          <w:rFonts w:ascii="Gill Sans MT" w:hAnsi="Gill Sans MT"/>
          <w:sz w:val="36"/>
          <w:szCs w:val="36"/>
        </w:rPr>
        <w:t>Ayrıca hareket edilecek hedef konum boş olmalıdır. Bu aşamada konum y</w:t>
      </w:r>
      <w:r w:rsidR="00C251B4">
        <w:rPr>
          <w:rFonts w:ascii="Gill Sans MT" w:hAnsi="Gill Sans MT"/>
          <w:sz w:val="36"/>
          <w:szCs w:val="36"/>
        </w:rPr>
        <w:t>azım şeklini</w:t>
      </w:r>
      <w:r w:rsidR="00C251B4">
        <w:rPr>
          <w:rFonts w:ascii="Calibri" w:hAnsi="Calibri" w:cs="Calibri"/>
          <w:sz w:val="36"/>
          <w:szCs w:val="36"/>
        </w:rPr>
        <w:t xml:space="preserve"> fotoğrafta görebilirsiniz.</w:t>
      </w:r>
    </w:p>
    <w:p w14:paraId="669EDF41" w14:textId="2C3679BB" w:rsidR="00FB4D49" w:rsidRDefault="00C251B4" w:rsidP="00FB4D49">
      <w:pPr>
        <w:tabs>
          <w:tab w:val="left" w:pos="6976"/>
        </w:tabs>
        <w:ind w:left="360"/>
        <w:rPr>
          <w:rFonts w:ascii="Gill Sans MT" w:hAnsi="Gill Sans MT"/>
          <w:sz w:val="36"/>
          <w:szCs w:val="36"/>
        </w:rPr>
      </w:pPr>
      <w:r w:rsidRPr="00C251B4">
        <w:rPr>
          <w:rFonts w:ascii="Gill Sans MT" w:hAnsi="Gill Sans MT"/>
          <w:noProof/>
          <w:sz w:val="36"/>
          <w:szCs w:val="36"/>
        </w:rPr>
        <w:lastRenderedPageBreak/>
        <w:drawing>
          <wp:inline distT="0" distB="0" distL="0" distR="0" wp14:anchorId="1622560B" wp14:editId="3E4B8E8E">
            <wp:extent cx="6477904" cy="3191320"/>
            <wp:effectExtent l="0" t="0" r="0" b="9525"/>
            <wp:docPr id="21" name="Resim 21" descr="metin, elektronik eşyalar, klavy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, elektronik eşyalar, klavye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FA7" w14:textId="226C01A9" w:rsidR="00C251B4" w:rsidRPr="00FB4D49" w:rsidRDefault="00FB4D49" w:rsidP="00FB4D49">
      <w:pPr>
        <w:pStyle w:val="ListeParagraf"/>
        <w:numPr>
          <w:ilvl w:val="0"/>
          <w:numId w:val="8"/>
        </w:numPr>
        <w:tabs>
          <w:tab w:val="left" w:pos="6976"/>
        </w:tabs>
        <w:rPr>
          <w:rFonts w:ascii="Gill Sans MT" w:hAnsi="Gill Sans MT"/>
          <w:sz w:val="36"/>
          <w:szCs w:val="36"/>
        </w:rPr>
      </w:pPr>
      <w:r>
        <w:rPr>
          <w:rFonts w:ascii="Gill Sans MT" w:hAnsi="Gill Sans MT"/>
          <w:sz w:val="36"/>
          <w:szCs w:val="36"/>
        </w:rPr>
        <w:t>Hareket sonucunda kare oluştuysa kareyi oluşturan oyuncu, rakibinin bir taşını siler. Daha önceden yazıldı</w:t>
      </w:r>
      <w:r>
        <w:rPr>
          <w:rFonts w:ascii="Calibri" w:hAnsi="Calibri" w:cs="Calibri"/>
          <w:sz w:val="36"/>
          <w:szCs w:val="36"/>
        </w:rPr>
        <w:t xml:space="preserve">ğı gibi, karelere ait olan taşlar hiçbir şekilde silinemez. </w:t>
      </w:r>
      <w:r w:rsidRPr="00FB4D49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08C2A987" wp14:editId="2EEE6846">
            <wp:extent cx="6554115" cy="4791744"/>
            <wp:effectExtent l="0" t="0" r="0" b="889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CADD" w14:textId="28E8BB3F" w:rsidR="00FB4D49" w:rsidRPr="008B090F" w:rsidRDefault="00FB4D49" w:rsidP="008B090F">
      <w:pPr>
        <w:pStyle w:val="ListeParagraf"/>
        <w:numPr>
          <w:ilvl w:val="0"/>
          <w:numId w:val="8"/>
        </w:numPr>
        <w:tabs>
          <w:tab w:val="left" w:pos="6976"/>
        </w:tabs>
        <w:rPr>
          <w:rFonts w:ascii="Gill Sans MT" w:hAnsi="Gill Sans MT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Oyun, oyunculardan birinin üç taşı kalana kadar sırayla devam eder.</w:t>
      </w:r>
      <w:r w:rsidR="008B090F" w:rsidRPr="008B090F">
        <w:rPr>
          <w:noProof/>
        </w:rPr>
        <w:t xml:space="preserve"> </w:t>
      </w:r>
      <w:r w:rsidR="008B090F">
        <w:rPr>
          <w:noProof/>
        </w:rPr>
        <w:br/>
      </w:r>
      <w:r w:rsidR="008B090F" w:rsidRPr="008B090F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1A9EE503" wp14:editId="5CC46906">
            <wp:extent cx="2467319" cy="2572109"/>
            <wp:effectExtent l="0" t="0" r="9525" b="0"/>
            <wp:docPr id="25" name="Resim 25" descr="metin, elektronik eşyalar, klavy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, elektronik eşyalar, klavye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49" w:rsidRPr="008B090F" w:rsidSect="003671A2">
      <w:footerReference w:type="default" r:id="rId15"/>
      <w:pgSz w:w="11906" w:h="16838" w:code="9"/>
      <w:pgMar w:top="720" w:right="720" w:bottom="720" w:left="720" w:header="720" w:footer="720" w:gutter="0"/>
      <w:pgBorders w:offsetFrom="page">
        <w:top w:val="thinThickThinSmallGap" w:sz="24" w:space="24" w:color="4472C4" w:themeColor="accent1"/>
        <w:left w:val="thinThickThinSmallGap" w:sz="24" w:space="24" w:color="4472C4" w:themeColor="accent1"/>
        <w:bottom w:val="thinThickThinSmallGap" w:sz="24" w:space="24" w:color="4472C4" w:themeColor="accent1"/>
        <w:right w:val="thinThickThinSmallGap" w:sz="24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40AF5" w14:textId="77777777" w:rsidR="00B31EA4" w:rsidRDefault="00B31EA4">
      <w:pPr>
        <w:spacing w:before="0" w:after="0" w:line="240" w:lineRule="auto"/>
      </w:pPr>
      <w:r>
        <w:separator/>
      </w:r>
    </w:p>
  </w:endnote>
  <w:endnote w:type="continuationSeparator" w:id="0">
    <w:p w14:paraId="0D8A7D82" w14:textId="77777777" w:rsidR="00B31EA4" w:rsidRDefault="00B31E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73D2B" w14:textId="77777777" w:rsidR="002163EE" w:rsidRDefault="00D26F61">
    <w:pPr>
      <w:pStyle w:val="AltBilgi"/>
      <w:rPr>
        <w:noProof/>
      </w:rPr>
    </w:pPr>
    <w:r>
      <w:rPr>
        <w:noProof/>
        <w:lang w:bidi="tr-TR"/>
      </w:rPr>
      <w:t xml:space="preserve">Sayfa </w:t>
    </w:r>
    <w:r>
      <w:rPr>
        <w:noProof/>
        <w:lang w:bidi="tr-TR"/>
      </w:rPr>
      <w:fldChar w:fldCharType="begin"/>
    </w:r>
    <w:r>
      <w:rPr>
        <w:noProof/>
        <w:lang w:bidi="tr-TR"/>
      </w:rPr>
      <w:instrText xml:space="preserve"> PAGE  \* Arabic  \* MERGEFORMAT </w:instrText>
    </w:r>
    <w:r>
      <w:rPr>
        <w:noProof/>
        <w:lang w:bidi="tr-TR"/>
      </w:rPr>
      <w:fldChar w:fldCharType="separate"/>
    </w:r>
    <w:r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0DAC" w14:textId="77777777" w:rsidR="00B31EA4" w:rsidRDefault="00B31EA4">
      <w:pPr>
        <w:spacing w:before="0" w:after="0" w:line="240" w:lineRule="auto"/>
      </w:pPr>
      <w:r>
        <w:separator/>
      </w:r>
    </w:p>
  </w:footnote>
  <w:footnote w:type="continuationSeparator" w:id="0">
    <w:p w14:paraId="405B470C" w14:textId="77777777" w:rsidR="00B31EA4" w:rsidRDefault="00B31EA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12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6785445"/>
    <w:multiLevelType w:val="hybridMultilevel"/>
    <w:tmpl w:val="650E298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604BD"/>
    <w:multiLevelType w:val="hybridMultilevel"/>
    <w:tmpl w:val="02967C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B09CD"/>
    <w:multiLevelType w:val="hybridMultilevel"/>
    <w:tmpl w:val="755823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83D"/>
    <w:multiLevelType w:val="hybridMultilevel"/>
    <w:tmpl w:val="816ECD88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5" w15:restartNumberingAfterBreak="0">
    <w:nsid w:val="446111F0"/>
    <w:multiLevelType w:val="hybridMultilevel"/>
    <w:tmpl w:val="C32295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54061"/>
    <w:multiLevelType w:val="hybridMultilevel"/>
    <w:tmpl w:val="75FEF224"/>
    <w:lvl w:ilvl="0" w:tplc="CA4A1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82794"/>
    <w:multiLevelType w:val="hybridMultilevel"/>
    <w:tmpl w:val="21BA2D50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B5"/>
    <w:rsid w:val="00061912"/>
    <w:rsid w:val="00093D59"/>
    <w:rsid w:val="0011254A"/>
    <w:rsid w:val="001A11B5"/>
    <w:rsid w:val="00235D42"/>
    <w:rsid w:val="002378D3"/>
    <w:rsid w:val="002810E0"/>
    <w:rsid w:val="002A2BB2"/>
    <w:rsid w:val="002E68BB"/>
    <w:rsid w:val="002F6B57"/>
    <w:rsid w:val="00341D13"/>
    <w:rsid w:val="0040466D"/>
    <w:rsid w:val="004079E8"/>
    <w:rsid w:val="004A19B6"/>
    <w:rsid w:val="004B056B"/>
    <w:rsid w:val="0052315A"/>
    <w:rsid w:val="007520A8"/>
    <w:rsid w:val="007B077F"/>
    <w:rsid w:val="008B090F"/>
    <w:rsid w:val="00A473CF"/>
    <w:rsid w:val="00B31EA4"/>
    <w:rsid w:val="00B565FF"/>
    <w:rsid w:val="00B86237"/>
    <w:rsid w:val="00C251B4"/>
    <w:rsid w:val="00C91049"/>
    <w:rsid w:val="00CC2A68"/>
    <w:rsid w:val="00D21439"/>
    <w:rsid w:val="00D26F61"/>
    <w:rsid w:val="00D463EA"/>
    <w:rsid w:val="00F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7D01"/>
  <w15:chartTrackingRefBased/>
  <w15:docId w15:val="{4A05454F-8FCF-44D1-A1BF-163DFCFA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4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1A11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A11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11B5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1A11B5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letiimBilgileri">
    <w:name w:val="İletişim Bilgileri"/>
    <w:basedOn w:val="Normal"/>
    <w:uiPriority w:val="4"/>
    <w:rsid w:val="001A11B5"/>
    <w:pPr>
      <w:spacing w:after="0"/>
      <w:jc w:val="center"/>
    </w:pPr>
  </w:style>
  <w:style w:type="paragraph" w:styleId="KonuBal">
    <w:name w:val="Title"/>
    <w:basedOn w:val="Normal"/>
    <w:next w:val="Normal"/>
    <w:link w:val="KonuBalChar"/>
    <w:uiPriority w:val="10"/>
    <w:qFormat/>
    <w:rsid w:val="001A11B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11B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1A11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1A11B5"/>
    <w:rPr>
      <w:rFonts w:eastAsiaTheme="minorEastAsia"/>
      <w:caps/>
      <w:color w:val="595959" w:themeColor="text1" w:themeTint="A6"/>
      <w:spacing w:val="10"/>
      <w:sz w:val="21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1A11B5"/>
    <w:pPr>
      <w:spacing w:after="0" w:line="240" w:lineRule="auto"/>
      <w:jc w:val="right"/>
    </w:pPr>
    <w:rPr>
      <w:caps/>
    </w:rPr>
  </w:style>
  <w:style w:type="character" w:customStyle="1" w:styleId="AltBilgiChar">
    <w:name w:val="Alt Bilgi Char"/>
    <w:basedOn w:val="VarsaylanParagrafYazTipi"/>
    <w:link w:val="AltBilgi"/>
    <w:uiPriority w:val="99"/>
    <w:rsid w:val="001A11B5"/>
    <w:rPr>
      <w:rFonts w:eastAsiaTheme="minorEastAsia"/>
      <w:caps/>
      <w:sz w:val="20"/>
      <w:szCs w:val="20"/>
    </w:rPr>
  </w:style>
  <w:style w:type="paragraph" w:customStyle="1" w:styleId="Fotoraf">
    <w:name w:val="Fotoğraf"/>
    <w:basedOn w:val="Normal"/>
    <w:uiPriority w:val="1"/>
    <w:rsid w:val="001A11B5"/>
    <w:pPr>
      <w:spacing w:after="0" w:line="240" w:lineRule="auto"/>
      <w:jc w:val="center"/>
    </w:pPr>
  </w:style>
  <w:style w:type="paragraph" w:styleId="ListeParagraf">
    <w:name w:val="List Paragraph"/>
    <w:basedOn w:val="Normal"/>
    <w:uiPriority w:val="34"/>
    <w:qFormat/>
    <w:rsid w:val="001A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Celaldoğan Güneş</dc:creator>
  <cp:keywords/>
  <dc:description/>
  <cp:lastModifiedBy>Celaldoğan Güneş</cp:lastModifiedBy>
  <cp:revision>12</cp:revision>
  <dcterms:created xsi:type="dcterms:W3CDTF">2022-01-14T13:27:00Z</dcterms:created>
  <dcterms:modified xsi:type="dcterms:W3CDTF">2022-01-15T18:52:00Z</dcterms:modified>
</cp:coreProperties>
</file>